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967D" w14:textId="77777777" w:rsidR="00CD444E" w:rsidRDefault="00CD444E" w:rsidP="00CD444E">
      <w:pPr>
        <w:spacing w:after="0" w:line="240" w:lineRule="auto"/>
      </w:pPr>
      <w:bookmarkStart w:id="0" w:name="_Hlk531869253"/>
    </w:p>
    <w:p w14:paraId="1571EAF1" w14:textId="77777777" w:rsidR="00CD444E" w:rsidRDefault="00CD444E" w:rsidP="00CD444E">
      <w:pPr>
        <w:spacing w:after="0" w:line="240" w:lineRule="auto"/>
      </w:pPr>
    </w:p>
    <w:p w14:paraId="4E4ED580" w14:textId="77777777" w:rsidR="00CD444E" w:rsidRDefault="00CD444E" w:rsidP="00CD444E">
      <w:pPr>
        <w:spacing w:after="0" w:line="240" w:lineRule="auto"/>
      </w:pPr>
    </w:p>
    <w:p w14:paraId="416160F3" w14:textId="77777777" w:rsidR="00CD444E" w:rsidRDefault="00CD444E" w:rsidP="00CD444E">
      <w:pPr>
        <w:pStyle w:val="dek1"/>
        <w:spacing w:after="0" w:line="240" w:lineRule="auto"/>
      </w:pPr>
      <w:r>
        <w:t>Szegedi Tudományegyetem</w:t>
      </w:r>
    </w:p>
    <w:p w14:paraId="4FD10EC3" w14:textId="77777777" w:rsidR="00CD444E" w:rsidRDefault="00CD444E" w:rsidP="00CD444E">
      <w:pPr>
        <w:pStyle w:val="dek1"/>
        <w:spacing w:after="0" w:line="240" w:lineRule="auto"/>
      </w:pPr>
      <w:r>
        <w:t>Informatikai Intézet</w:t>
      </w:r>
    </w:p>
    <w:p w14:paraId="2230296E" w14:textId="77777777" w:rsidR="00CD444E" w:rsidRDefault="00CD444E" w:rsidP="00CD444E">
      <w:pPr>
        <w:spacing w:after="0" w:line="240" w:lineRule="auto"/>
      </w:pPr>
    </w:p>
    <w:p w14:paraId="2CB22B97" w14:textId="77777777" w:rsidR="00CD444E" w:rsidRDefault="00CD444E" w:rsidP="00CD444E">
      <w:pPr>
        <w:spacing w:after="0" w:line="240" w:lineRule="auto"/>
      </w:pPr>
    </w:p>
    <w:p w14:paraId="4A3F1666" w14:textId="77777777" w:rsidR="00CD444E" w:rsidRDefault="00CD444E" w:rsidP="00CD444E">
      <w:pPr>
        <w:spacing w:after="0" w:line="240" w:lineRule="auto"/>
      </w:pPr>
    </w:p>
    <w:p w14:paraId="714B1906" w14:textId="77777777" w:rsidR="00CD444E" w:rsidRDefault="00CD444E" w:rsidP="00CD444E">
      <w:pPr>
        <w:spacing w:after="0" w:line="240" w:lineRule="auto"/>
      </w:pPr>
    </w:p>
    <w:p w14:paraId="690BF071" w14:textId="77777777" w:rsidR="00CD444E" w:rsidRDefault="00CD444E" w:rsidP="00CD444E">
      <w:pPr>
        <w:spacing w:after="0" w:line="240" w:lineRule="auto"/>
      </w:pPr>
    </w:p>
    <w:p w14:paraId="0A14033C" w14:textId="77777777" w:rsidR="00CD444E" w:rsidRDefault="00CD444E" w:rsidP="00CD444E">
      <w:pPr>
        <w:spacing w:after="0" w:line="240" w:lineRule="auto"/>
      </w:pPr>
    </w:p>
    <w:p w14:paraId="3CCCC2A7" w14:textId="77777777" w:rsidR="00CD444E" w:rsidRDefault="00CD444E" w:rsidP="00CD444E">
      <w:pPr>
        <w:spacing w:after="0" w:line="240" w:lineRule="auto"/>
      </w:pPr>
    </w:p>
    <w:p w14:paraId="165460CE" w14:textId="77777777" w:rsidR="00CD444E" w:rsidRDefault="00CD444E" w:rsidP="00CD444E">
      <w:pPr>
        <w:spacing w:after="0" w:line="240" w:lineRule="auto"/>
      </w:pPr>
    </w:p>
    <w:p w14:paraId="3E127409" w14:textId="77777777" w:rsidR="00CD444E" w:rsidRDefault="00CD444E" w:rsidP="00CD444E">
      <w:pPr>
        <w:spacing w:after="0" w:line="240" w:lineRule="auto"/>
      </w:pPr>
    </w:p>
    <w:p w14:paraId="64FA55C2" w14:textId="77777777" w:rsidR="00CD444E" w:rsidRDefault="00CD444E" w:rsidP="00CD444E">
      <w:pPr>
        <w:spacing w:after="0" w:line="240" w:lineRule="auto"/>
      </w:pPr>
    </w:p>
    <w:p w14:paraId="72B8E12B" w14:textId="77777777" w:rsidR="00CD444E" w:rsidRDefault="00CD444E" w:rsidP="00CD444E">
      <w:pPr>
        <w:spacing w:after="0" w:line="240" w:lineRule="auto"/>
      </w:pPr>
    </w:p>
    <w:p w14:paraId="39A32BD4" w14:textId="77777777" w:rsidR="00CD444E" w:rsidRDefault="00CD444E" w:rsidP="00CD444E">
      <w:pPr>
        <w:spacing w:after="0" w:line="240" w:lineRule="auto"/>
      </w:pPr>
    </w:p>
    <w:p w14:paraId="43D52B92" w14:textId="77777777" w:rsidR="00CD444E" w:rsidRDefault="00CD444E" w:rsidP="00CD444E">
      <w:pPr>
        <w:spacing w:after="0" w:line="240" w:lineRule="auto"/>
      </w:pPr>
    </w:p>
    <w:p w14:paraId="63F56BC9" w14:textId="77777777" w:rsidR="00CD444E" w:rsidRDefault="00CD444E" w:rsidP="00CD444E">
      <w:pPr>
        <w:spacing w:after="0" w:line="240" w:lineRule="auto"/>
      </w:pPr>
    </w:p>
    <w:p w14:paraId="5934DF80" w14:textId="77777777" w:rsidR="00CD444E" w:rsidRDefault="00CD444E" w:rsidP="00CD444E">
      <w:pPr>
        <w:spacing w:after="0" w:line="240" w:lineRule="auto"/>
      </w:pPr>
    </w:p>
    <w:p w14:paraId="5C6F1767" w14:textId="77777777" w:rsidR="00CD444E" w:rsidRDefault="00CD444E" w:rsidP="00CD444E">
      <w:pPr>
        <w:pStyle w:val="dek2"/>
        <w:spacing w:after="0" w:line="240" w:lineRule="auto"/>
      </w:pPr>
      <w:r>
        <w:t>DIPLOMAMUNKA</w:t>
      </w:r>
    </w:p>
    <w:p w14:paraId="2CE1A575" w14:textId="77777777" w:rsidR="00CD444E" w:rsidRDefault="00CD444E" w:rsidP="00CD444E">
      <w:pPr>
        <w:spacing w:after="0" w:line="240" w:lineRule="auto"/>
      </w:pPr>
    </w:p>
    <w:p w14:paraId="67954794" w14:textId="77777777" w:rsidR="00CD444E" w:rsidRDefault="00CD444E" w:rsidP="00CD444E">
      <w:pPr>
        <w:spacing w:after="0" w:line="240" w:lineRule="auto"/>
      </w:pPr>
    </w:p>
    <w:p w14:paraId="64E7DCF1" w14:textId="77777777" w:rsidR="00CD444E" w:rsidRDefault="00CD444E" w:rsidP="00CD444E">
      <w:pPr>
        <w:spacing w:after="0" w:line="240" w:lineRule="auto"/>
      </w:pPr>
    </w:p>
    <w:p w14:paraId="2E140423" w14:textId="77777777" w:rsidR="00CD444E" w:rsidRDefault="00CD444E" w:rsidP="00CD444E">
      <w:pPr>
        <w:spacing w:after="0" w:line="240" w:lineRule="auto"/>
      </w:pPr>
    </w:p>
    <w:p w14:paraId="50EF6C7C" w14:textId="77777777" w:rsidR="00CD444E" w:rsidRDefault="00CD444E" w:rsidP="00CD444E">
      <w:pPr>
        <w:spacing w:after="0" w:line="240" w:lineRule="auto"/>
      </w:pPr>
    </w:p>
    <w:p w14:paraId="0C21AC9D" w14:textId="77777777" w:rsidR="00CD444E" w:rsidRDefault="00CD444E" w:rsidP="00CD444E">
      <w:pPr>
        <w:spacing w:after="0" w:line="240" w:lineRule="auto"/>
      </w:pPr>
    </w:p>
    <w:p w14:paraId="02E7B52B" w14:textId="77777777" w:rsidR="00CD444E" w:rsidRDefault="00CD444E" w:rsidP="00CD444E">
      <w:pPr>
        <w:spacing w:after="0" w:line="240" w:lineRule="auto"/>
      </w:pPr>
    </w:p>
    <w:p w14:paraId="0E1DD398" w14:textId="77777777" w:rsidR="00CD444E" w:rsidRDefault="00CD444E" w:rsidP="00CD444E">
      <w:pPr>
        <w:spacing w:after="0" w:line="240" w:lineRule="auto"/>
      </w:pPr>
    </w:p>
    <w:p w14:paraId="294B1EB4" w14:textId="77777777" w:rsidR="00CD444E" w:rsidRDefault="00CD444E" w:rsidP="00CD444E">
      <w:pPr>
        <w:spacing w:after="0" w:line="240" w:lineRule="auto"/>
      </w:pPr>
    </w:p>
    <w:p w14:paraId="41E59783" w14:textId="77777777" w:rsidR="00CD444E" w:rsidRDefault="00CD444E" w:rsidP="00CD444E">
      <w:pPr>
        <w:spacing w:after="0" w:line="240" w:lineRule="auto"/>
      </w:pPr>
    </w:p>
    <w:p w14:paraId="1FF2584E" w14:textId="77777777" w:rsidR="00CD444E" w:rsidRDefault="00CD444E" w:rsidP="00CD444E">
      <w:pPr>
        <w:spacing w:after="0" w:line="240" w:lineRule="auto"/>
      </w:pPr>
    </w:p>
    <w:p w14:paraId="2F326867" w14:textId="77777777" w:rsidR="00CD444E" w:rsidRDefault="00CD444E" w:rsidP="00CD444E">
      <w:pPr>
        <w:spacing w:after="0" w:line="240" w:lineRule="auto"/>
      </w:pPr>
    </w:p>
    <w:p w14:paraId="3BDBF682" w14:textId="77777777" w:rsidR="00CD444E" w:rsidRDefault="00CD444E" w:rsidP="00CD444E">
      <w:pPr>
        <w:spacing w:after="0" w:line="240" w:lineRule="auto"/>
      </w:pPr>
    </w:p>
    <w:p w14:paraId="008CB0D2" w14:textId="77777777" w:rsidR="00CD444E" w:rsidRDefault="00751EA9" w:rsidP="00CD444E">
      <w:pPr>
        <w:pStyle w:val="dek3"/>
        <w:spacing w:after="0" w:line="240" w:lineRule="auto"/>
      </w:pPr>
      <w:proofErr w:type="spellStart"/>
      <w:r>
        <w:t>Kecskov</w:t>
      </w:r>
      <w:proofErr w:type="spellEnd"/>
      <w:r>
        <w:t xml:space="preserve"> </w:t>
      </w:r>
      <w:proofErr w:type="spellStart"/>
      <w:r>
        <w:t>Kecskovics</w:t>
      </w:r>
      <w:proofErr w:type="spellEnd"/>
    </w:p>
    <w:p w14:paraId="306828BB" w14:textId="77777777" w:rsidR="00CD444E" w:rsidRDefault="00CD444E" w:rsidP="00CD444E">
      <w:pPr>
        <w:spacing w:after="0" w:line="240" w:lineRule="auto"/>
      </w:pPr>
    </w:p>
    <w:p w14:paraId="26EF4981" w14:textId="77777777" w:rsidR="00CD444E" w:rsidRDefault="00CD444E" w:rsidP="00CD444E">
      <w:pPr>
        <w:pStyle w:val="dek4"/>
        <w:spacing w:after="0" w:line="240" w:lineRule="auto"/>
      </w:pPr>
      <w:r>
        <w:t>2021</w:t>
      </w:r>
      <w:r w:rsidR="00751EA9">
        <w:t xml:space="preserve"> (végzés éve)</w:t>
      </w:r>
    </w:p>
    <w:p w14:paraId="44E3A85A" w14:textId="77777777" w:rsidR="00CD444E" w:rsidRDefault="00CD444E" w:rsidP="00CD444E">
      <w:pPr>
        <w:spacing w:after="0" w:line="240" w:lineRule="auto"/>
      </w:pPr>
    </w:p>
    <w:p w14:paraId="6CBE55A7" w14:textId="77777777" w:rsidR="00CD444E" w:rsidRDefault="00CD444E" w:rsidP="00CD444E">
      <w:pPr>
        <w:spacing w:after="0" w:line="240" w:lineRule="auto"/>
      </w:pPr>
    </w:p>
    <w:p w14:paraId="5CE8DECD" w14:textId="77777777" w:rsidR="00CD444E" w:rsidRDefault="00CD444E">
      <w:pPr>
        <w:spacing w:after="0" w:line="240" w:lineRule="auto"/>
        <w:ind w:firstLine="0"/>
        <w:jc w:val="left"/>
      </w:pPr>
      <w:r>
        <w:br w:type="page"/>
      </w:r>
    </w:p>
    <w:p w14:paraId="6CB8577B" w14:textId="77777777" w:rsidR="00006746" w:rsidRPr="00E87CAD" w:rsidRDefault="00006746" w:rsidP="00006746">
      <w:pPr>
        <w:spacing w:after="0" w:line="240" w:lineRule="auto"/>
      </w:pPr>
    </w:p>
    <w:p w14:paraId="7700F0EF" w14:textId="77777777" w:rsidR="00006746" w:rsidRPr="00E87CAD" w:rsidRDefault="00006746" w:rsidP="00006746">
      <w:pPr>
        <w:spacing w:after="0" w:line="240" w:lineRule="auto"/>
      </w:pPr>
    </w:p>
    <w:p w14:paraId="7A27E659" w14:textId="77777777" w:rsidR="00006746" w:rsidRPr="00E87CAD" w:rsidRDefault="00006746" w:rsidP="00006746">
      <w:pPr>
        <w:spacing w:after="0" w:line="240" w:lineRule="auto"/>
      </w:pPr>
    </w:p>
    <w:p w14:paraId="67BCE954" w14:textId="77777777" w:rsidR="00006746" w:rsidRPr="00E87CAD" w:rsidRDefault="00006746" w:rsidP="00006746">
      <w:pPr>
        <w:pStyle w:val="dco1"/>
        <w:spacing w:after="0" w:line="240" w:lineRule="auto"/>
        <w:ind w:firstLine="0"/>
      </w:pPr>
      <w:r w:rsidRPr="00E87CAD">
        <w:t>Szegedi Tudományegyetem</w:t>
      </w:r>
    </w:p>
    <w:p w14:paraId="5550253D" w14:textId="77777777" w:rsidR="00006746" w:rsidRPr="00E87CAD" w:rsidRDefault="00006746" w:rsidP="00006746">
      <w:pPr>
        <w:pStyle w:val="dco1"/>
        <w:spacing w:after="0" w:line="240" w:lineRule="auto"/>
        <w:ind w:firstLine="0"/>
      </w:pPr>
      <w:r w:rsidRPr="00E87CAD">
        <w:t xml:space="preserve">Informatikai </w:t>
      </w:r>
      <w:r>
        <w:t>Intézet</w:t>
      </w:r>
    </w:p>
    <w:p w14:paraId="7EB17A4F" w14:textId="77777777" w:rsidR="00006746" w:rsidRPr="00E87CAD" w:rsidRDefault="00006746" w:rsidP="00006746">
      <w:pPr>
        <w:spacing w:after="0" w:line="240" w:lineRule="auto"/>
      </w:pPr>
    </w:p>
    <w:p w14:paraId="79AE3124" w14:textId="77777777" w:rsidR="00006746" w:rsidRPr="00E87CAD" w:rsidRDefault="00006746" w:rsidP="00006746">
      <w:pPr>
        <w:spacing w:after="0" w:line="240" w:lineRule="auto"/>
      </w:pPr>
    </w:p>
    <w:p w14:paraId="2AA02971" w14:textId="77777777" w:rsidR="00006746" w:rsidRPr="00E87CAD" w:rsidRDefault="00006746" w:rsidP="00006746">
      <w:pPr>
        <w:spacing w:after="0" w:line="240" w:lineRule="auto"/>
      </w:pPr>
    </w:p>
    <w:p w14:paraId="5D629529" w14:textId="77777777" w:rsidR="00006746" w:rsidRPr="00E87CAD" w:rsidRDefault="00006746" w:rsidP="00006746">
      <w:pPr>
        <w:spacing w:after="0" w:line="240" w:lineRule="auto"/>
      </w:pPr>
    </w:p>
    <w:p w14:paraId="2A01402E" w14:textId="77777777" w:rsidR="00006746" w:rsidRPr="00E87CAD" w:rsidRDefault="00006746" w:rsidP="00006746">
      <w:pPr>
        <w:spacing w:after="0" w:line="240" w:lineRule="auto"/>
      </w:pPr>
    </w:p>
    <w:p w14:paraId="0D07E8F9" w14:textId="77777777" w:rsidR="00006746" w:rsidRPr="00E87CAD" w:rsidRDefault="00006746" w:rsidP="00006746">
      <w:pPr>
        <w:spacing w:after="0" w:line="240" w:lineRule="auto"/>
      </w:pPr>
    </w:p>
    <w:p w14:paraId="03815E25" w14:textId="77777777" w:rsidR="00006746" w:rsidRPr="00E87CAD" w:rsidRDefault="00006746" w:rsidP="00006746">
      <w:pPr>
        <w:spacing w:after="0" w:line="240" w:lineRule="auto"/>
      </w:pPr>
    </w:p>
    <w:p w14:paraId="15056213" w14:textId="77777777" w:rsidR="00006746" w:rsidRPr="00E87CAD" w:rsidRDefault="00751EA9" w:rsidP="00006746">
      <w:pPr>
        <w:pStyle w:val="dco2"/>
        <w:spacing w:after="0" w:line="240" w:lineRule="auto"/>
        <w:ind w:firstLine="0"/>
      </w:pPr>
      <w:r>
        <w:t>Diplomamunka címe</w:t>
      </w:r>
    </w:p>
    <w:p w14:paraId="0A9021F6" w14:textId="77777777" w:rsidR="00006746" w:rsidRPr="00E87CAD" w:rsidRDefault="00006746" w:rsidP="00006746">
      <w:pPr>
        <w:spacing w:after="0" w:line="240" w:lineRule="auto"/>
      </w:pPr>
    </w:p>
    <w:p w14:paraId="5673908A" w14:textId="77777777" w:rsidR="00006746" w:rsidRPr="00E87CAD" w:rsidRDefault="00006746" w:rsidP="00006746">
      <w:pPr>
        <w:spacing w:after="0" w:line="240" w:lineRule="auto"/>
      </w:pPr>
    </w:p>
    <w:p w14:paraId="2A7CE47D" w14:textId="77777777" w:rsidR="00006746" w:rsidRPr="00E87CAD" w:rsidRDefault="00006746" w:rsidP="00006746">
      <w:pPr>
        <w:spacing w:after="0" w:line="240" w:lineRule="auto"/>
      </w:pPr>
    </w:p>
    <w:p w14:paraId="14564789" w14:textId="77777777" w:rsidR="00006746" w:rsidRPr="00E87CAD" w:rsidRDefault="00006746" w:rsidP="00006746">
      <w:pPr>
        <w:spacing w:after="0" w:line="240" w:lineRule="auto"/>
      </w:pPr>
    </w:p>
    <w:p w14:paraId="4D03081E" w14:textId="77777777" w:rsidR="00006746" w:rsidRPr="00E87CAD" w:rsidRDefault="00006746" w:rsidP="00006746">
      <w:pPr>
        <w:spacing w:after="0" w:line="240" w:lineRule="auto"/>
      </w:pPr>
    </w:p>
    <w:p w14:paraId="085B4D54" w14:textId="77777777" w:rsidR="00006746" w:rsidRPr="00E87CAD" w:rsidRDefault="00006746" w:rsidP="00006746">
      <w:pPr>
        <w:spacing w:after="0" w:line="240" w:lineRule="auto"/>
      </w:pPr>
    </w:p>
    <w:p w14:paraId="31B24E9B" w14:textId="77777777" w:rsidR="00006746" w:rsidRPr="00E87CAD" w:rsidRDefault="00006746" w:rsidP="00006746">
      <w:pPr>
        <w:spacing w:after="0" w:line="240" w:lineRule="auto"/>
      </w:pPr>
    </w:p>
    <w:p w14:paraId="207E67E7" w14:textId="77777777" w:rsidR="00006746" w:rsidRPr="00E87CAD" w:rsidRDefault="00FD78DC" w:rsidP="00006746">
      <w:pPr>
        <w:pStyle w:val="dco3"/>
        <w:spacing w:after="0" w:line="240" w:lineRule="auto"/>
        <w:ind w:firstLine="0"/>
      </w:pPr>
      <w:r>
        <w:t>Diplomamunka</w:t>
      </w:r>
    </w:p>
    <w:p w14:paraId="2C64C95C" w14:textId="77777777" w:rsidR="00006746" w:rsidRPr="00E87CAD" w:rsidRDefault="00006746" w:rsidP="00006746">
      <w:pPr>
        <w:spacing w:after="0" w:line="240" w:lineRule="auto"/>
      </w:pPr>
    </w:p>
    <w:p w14:paraId="318D89FE" w14:textId="77777777" w:rsidR="00006746" w:rsidRDefault="00006746" w:rsidP="00006746">
      <w:pPr>
        <w:spacing w:after="0" w:line="240" w:lineRule="auto"/>
      </w:pPr>
    </w:p>
    <w:p w14:paraId="1DF39843" w14:textId="77777777" w:rsidR="00C338D6" w:rsidRDefault="00C338D6" w:rsidP="00006746">
      <w:pPr>
        <w:spacing w:after="0" w:line="240" w:lineRule="auto"/>
      </w:pPr>
    </w:p>
    <w:p w14:paraId="252504A7" w14:textId="77777777" w:rsidR="00006746" w:rsidRPr="00E87CAD" w:rsidRDefault="00006746" w:rsidP="00006746">
      <w:pPr>
        <w:spacing w:after="0" w:line="240" w:lineRule="auto"/>
      </w:pPr>
    </w:p>
    <w:p w14:paraId="18304AFE" w14:textId="77777777" w:rsidR="00006746" w:rsidRPr="00E87CAD" w:rsidRDefault="00006746" w:rsidP="00006746">
      <w:pPr>
        <w:spacing w:after="0"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42"/>
        <w:gridCol w:w="3179"/>
        <w:gridCol w:w="649"/>
        <w:gridCol w:w="3349"/>
        <w:gridCol w:w="584"/>
      </w:tblGrid>
      <w:tr w:rsidR="00C338D6" w:rsidRPr="00437630" w14:paraId="3D739553" w14:textId="77777777" w:rsidTr="00F11ECC">
        <w:tc>
          <w:tcPr>
            <w:tcW w:w="828" w:type="dxa"/>
            <w:shd w:val="clear" w:color="auto" w:fill="auto"/>
          </w:tcPr>
          <w:p w14:paraId="0FB9C153" w14:textId="77777777" w:rsidR="00C338D6" w:rsidRPr="00437630" w:rsidRDefault="00C338D6" w:rsidP="00F11ECC">
            <w:pPr>
              <w:pStyle w:val="dco4"/>
              <w:spacing w:after="0" w:line="240" w:lineRule="auto"/>
            </w:pPr>
          </w:p>
        </w:tc>
        <w:tc>
          <w:tcPr>
            <w:tcW w:w="3420" w:type="dxa"/>
            <w:shd w:val="clear" w:color="auto" w:fill="auto"/>
          </w:tcPr>
          <w:p w14:paraId="643A58D4" w14:textId="77777777" w:rsidR="00C338D6" w:rsidRPr="00437630" w:rsidRDefault="00C338D6" w:rsidP="00F11ECC">
            <w:pPr>
              <w:pStyle w:val="dco4"/>
              <w:spacing w:after="0" w:line="240" w:lineRule="auto"/>
              <w:ind w:firstLine="0"/>
            </w:pPr>
            <w:r w:rsidRPr="00437630"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2D6EA864" w14:textId="77777777" w:rsidR="00C338D6" w:rsidRPr="00437630" w:rsidRDefault="00C338D6" w:rsidP="00F11ECC">
            <w:pPr>
              <w:pStyle w:val="dco4"/>
              <w:spacing w:after="0" w:line="240" w:lineRule="auto"/>
            </w:pPr>
          </w:p>
        </w:tc>
        <w:tc>
          <w:tcPr>
            <w:tcW w:w="3600" w:type="dxa"/>
            <w:shd w:val="clear" w:color="auto" w:fill="auto"/>
          </w:tcPr>
          <w:p w14:paraId="093EC2F9" w14:textId="77777777" w:rsidR="00C338D6" w:rsidRPr="00437630" w:rsidRDefault="00C338D6" w:rsidP="00F11ECC">
            <w:pPr>
              <w:pStyle w:val="dco4"/>
              <w:spacing w:after="0" w:line="240" w:lineRule="auto"/>
              <w:ind w:firstLine="28"/>
            </w:pPr>
            <w:r w:rsidRPr="00437630"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47CA783D" w14:textId="77777777" w:rsidR="00C338D6" w:rsidRPr="00437630" w:rsidRDefault="00C338D6" w:rsidP="00F11ECC">
            <w:pPr>
              <w:pStyle w:val="dco4"/>
              <w:spacing w:after="0" w:line="240" w:lineRule="auto"/>
            </w:pPr>
          </w:p>
        </w:tc>
      </w:tr>
      <w:tr w:rsidR="00C338D6" w:rsidRPr="00437630" w14:paraId="1E8856C0" w14:textId="77777777" w:rsidTr="00F11ECC">
        <w:tc>
          <w:tcPr>
            <w:tcW w:w="828" w:type="dxa"/>
            <w:shd w:val="clear" w:color="auto" w:fill="auto"/>
          </w:tcPr>
          <w:p w14:paraId="163470D7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420" w:type="dxa"/>
            <w:shd w:val="clear" w:color="auto" w:fill="auto"/>
          </w:tcPr>
          <w:p w14:paraId="74D999DB" w14:textId="77777777" w:rsidR="00C338D6" w:rsidRPr="00437630" w:rsidRDefault="00751EA9" w:rsidP="00F11ECC">
            <w:pPr>
              <w:pStyle w:val="dco5"/>
              <w:spacing w:after="0" w:line="240" w:lineRule="auto"/>
              <w:ind w:firstLine="11"/>
            </w:pPr>
            <w:proofErr w:type="spellStart"/>
            <w:r>
              <w:t>Kecskov</w:t>
            </w:r>
            <w:proofErr w:type="spellEnd"/>
            <w:r>
              <w:t xml:space="preserve"> </w:t>
            </w:r>
            <w:proofErr w:type="spellStart"/>
            <w:r>
              <w:t>Kecskovics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5AF057C6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600" w:type="dxa"/>
            <w:shd w:val="clear" w:color="auto" w:fill="auto"/>
          </w:tcPr>
          <w:p w14:paraId="51643273" w14:textId="77777777" w:rsidR="00C338D6" w:rsidRPr="00437630" w:rsidRDefault="00C338D6" w:rsidP="00F11ECC">
            <w:pPr>
              <w:pStyle w:val="dco5"/>
              <w:spacing w:after="0" w:line="240" w:lineRule="auto"/>
              <w:ind w:firstLine="0"/>
            </w:pPr>
            <w:r w:rsidRPr="00437630">
              <w:t xml:space="preserve">Dr. </w:t>
            </w:r>
            <w:r w:rsidR="00751EA9">
              <w:t>Rozsdás Facsapágy</w:t>
            </w:r>
          </w:p>
        </w:tc>
        <w:tc>
          <w:tcPr>
            <w:tcW w:w="644" w:type="dxa"/>
            <w:shd w:val="clear" w:color="auto" w:fill="auto"/>
          </w:tcPr>
          <w:p w14:paraId="0BF058B9" w14:textId="77777777" w:rsidR="00C338D6" w:rsidRPr="00437630" w:rsidRDefault="00C338D6" w:rsidP="00F11ECC">
            <w:pPr>
              <w:spacing w:after="0" w:line="240" w:lineRule="auto"/>
            </w:pPr>
          </w:p>
        </w:tc>
      </w:tr>
      <w:tr w:rsidR="00C338D6" w:rsidRPr="00437630" w14:paraId="405D2ADA" w14:textId="77777777" w:rsidTr="00F11ECC">
        <w:tc>
          <w:tcPr>
            <w:tcW w:w="828" w:type="dxa"/>
            <w:shd w:val="clear" w:color="auto" w:fill="auto"/>
          </w:tcPr>
          <w:p w14:paraId="6F74B74C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420" w:type="dxa"/>
            <w:shd w:val="clear" w:color="auto" w:fill="auto"/>
          </w:tcPr>
          <w:p w14:paraId="6BA8DD9C" w14:textId="77777777" w:rsidR="00C338D6" w:rsidRPr="00437630" w:rsidRDefault="00C338D6" w:rsidP="00F11ECC">
            <w:pPr>
              <w:pStyle w:val="dco6"/>
              <w:spacing w:after="0" w:line="240" w:lineRule="auto"/>
              <w:ind w:firstLine="0"/>
            </w:pPr>
            <w:r>
              <w:t>mérnök informatikus</w:t>
            </w:r>
            <w:r w:rsidRPr="00437630">
              <w:t xml:space="preserve"> szakos hallgató</w:t>
            </w:r>
          </w:p>
        </w:tc>
        <w:tc>
          <w:tcPr>
            <w:tcW w:w="720" w:type="dxa"/>
            <w:shd w:val="clear" w:color="auto" w:fill="auto"/>
          </w:tcPr>
          <w:p w14:paraId="484AA561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600" w:type="dxa"/>
            <w:shd w:val="clear" w:color="auto" w:fill="auto"/>
          </w:tcPr>
          <w:p w14:paraId="72B74FE1" w14:textId="77777777" w:rsidR="00C338D6" w:rsidRPr="00437630" w:rsidRDefault="00C338D6" w:rsidP="00F11ECC">
            <w:pPr>
              <w:pStyle w:val="dco6"/>
              <w:spacing w:after="0" w:line="240" w:lineRule="auto"/>
              <w:ind w:firstLine="0"/>
            </w:pPr>
            <w:r>
              <w:t>főiskolai</w:t>
            </w:r>
            <w:r w:rsidRPr="00437630">
              <w:t xml:space="preserve"> </w:t>
            </w:r>
            <w:r>
              <w:t>tanár</w:t>
            </w:r>
          </w:p>
        </w:tc>
        <w:tc>
          <w:tcPr>
            <w:tcW w:w="644" w:type="dxa"/>
            <w:shd w:val="clear" w:color="auto" w:fill="auto"/>
          </w:tcPr>
          <w:p w14:paraId="7D805C2D" w14:textId="77777777" w:rsidR="00C338D6" w:rsidRPr="00437630" w:rsidRDefault="00C338D6" w:rsidP="00F11ECC">
            <w:pPr>
              <w:spacing w:after="0" w:line="240" w:lineRule="auto"/>
            </w:pPr>
          </w:p>
        </w:tc>
      </w:tr>
      <w:tr w:rsidR="00C338D6" w:rsidRPr="00437630" w14:paraId="5379038A" w14:textId="77777777" w:rsidTr="00F11ECC">
        <w:tc>
          <w:tcPr>
            <w:tcW w:w="828" w:type="dxa"/>
            <w:shd w:val="clear" w:color="auto" w:fill="auto"/>
          </w:tcPr>
          <w:p w14:paraId="5141B474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420" w:type="dxa"/>
            <w:shd w:val="clear" w:color="auto" w:fill="auto"/>
          </w:tcPr>
          <w:p w14:paraId="60B49603" w14:textId="77777777" w:rsidR="00C338D6" w:rsidRDefault="00C338D6" w:rsidP="00F11ECC">
            <w:pPr>
              <w:pStyle w:val="dco6"/>
              <w:spacing w:after="0" w:line="240" w:lineRule="auto"/>
              <w:ind w:firstLine="0"/>
            </w:pPr>
          </w:p>
        </w:tc>
        <w:tc>
          <w:tcPr>
            <w:tcW w:w="720" w:type="dxa"/>
            <w:shd w:val="clear" w:color="auto" w:fill="auto"/>
          </w:tcPr>
          <w:p w14:paraId="0AEBE30F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600" w:type="dxa"/>
            <w:shd w:val="clear" w:color="auto" w:fill="auto"/>
          </w:tcPr>
          <w:p w14:paraId="1672747E" w14:textId="77777777" w:rsidR="00C338D6" w:rsidRPr="005F174E" w:rsidRDefault="00C338D6" w:rsidP="00F11ECC">
            <w:pPr>
              <w:pStyle w:val="dco6"/>
              <w:tabs>
                <w:tab w:val="left" w:pos="900"/>
              </w:tabs>
              <w:spacing w:after="0" w:line="240" w:lineRule="auto"/>
              <w:ind w:firstLine="0"/>
              <w:rPr>
                <w:sz w:val="24"/>
              </w:rPr>
            </w:pPr>
            <w:r w:rsidRPr="005F174E">
              <w:rPr>
                <w:sz w:val="24"/>
              </w:rPr>
              <w:t>Külső témavezető</w:t>
            </w:r>
            <w:r>
              <w:rPr>
                <w:sz w:val="24"/>
              </w:rPr>
              <w:t>:</w:t>
            </w:r>
          </w:p>
        </w:tc>
        <w:tc>
          <w:tcPr>
            <w:tcW w:w="644" w:type="dxa"/>
            <w:shd w:val="clear" w:color="auto" w:fill="auto"/>
          </w:tcPr>
          <w:p w14:paraId="3FEBC889" w14:textId="77777777" w:rsidR="00C338D6" w:rsidRPr="00437630" w:rsidRDefault="00C338D6" w:rsidP="00F11ECC">
            <w:pPr>
              <w:spacing w:after="0" w:line="240" w:lineRule="auto"/>
            </w:pPr>
          </w:p>
        </w:tc>
      </w:tr>
      <w:tr w:rsidR="00C338D6" w:rsidRPr="00437630" w14:paraId="06EEEBF9" w14:textId="77777777" w:rsidTr="00F11ECC">
        <w:tc>
          <w:tcPr>
            <w:tcW w:w="828" w:type="dxa"/>
            <w:shd w:val="clear" w:color="auto" w:fill="auto"/>
          </w:tcPr>
          <w:p w14:paraId="6489A1D1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420" w:type="dxa"/>
            <w:shd w:val="clear" w:color="auto" w:fill="auto"/>
          </w:tcPr>
          <w:p w14:paraId="0F11C338" w14:textId="77777777" w:rsidR="00C338D6" w:rsidRDefault="00C338D6" w:rsidP="00F11ECC">
            <w:pPr>
              <w:pStyle w:val="dco6"/>
              <w:spacing w:after="0" w:line="240" w:lineRule="auto"/>
              <w:ind w:firstLine="0"/>
            </w:pPr>
          </w:p>
        </w:tc>
        <w:tc>
          <w:tcPr>
            <w:tcW w:w="720" w:type="dxa"/>
            <w:shd w:val="clear" w:color="auto" w:fill="auto"/>
          </w:tcPr>
          <w:p w14:paraId="377AEB39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600" w:type="dxa"/>
            <w:shd w:val="clear" w:color="auto" w:fill="auto"/>
          </w:tcPr>
          <w:p w14:paraId="019EC62C" w14:textId="77777777" w:rsidR="00C338D6" w:rsidRPr="005F174E" w:rsidRDefault="00751EA9" w:rsidP="00F11ECC">
            <w:pPr>
              <w:pStyle w:val="dco6"/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Macskafülű Jóskabá</w:t>
            </w:r>
          </w:p>
        </w:tc>
        <w:tc>
          <w:tcPr>
            <w:tcW w:w="644" w:type="dxa"/>
            <w:shd w:val="clear" w:color="auto" w:fill="auto"/>
          </w:tcPr>
          <w:p w14:paraId="43253F01" w14:textId="77777777" w:rsidR="00C338D6" w:rsidRPr="00437630" w:rsidRDefault="00C338D6" w:rsidP="00F11ECC">
            <w:pPr>
              <w:spacing w:after="0" w:line="240" w:lineRule="auto"/>
            </w:pPr>
          </w:p>
        </w:tc>
      </w:tr>
      <w:tr w:rsidR="00C338D6" w:rsidRPr="00437630" w14:paraId="715F4714" w14:textId="77777777" w:rsidTr="00F11ECC">
        <w:tc>
          <w:tcPr>
            <w:tcW w:w="828" w:type="dxa"/>
            <w:shd w:val="clear" w:color="auto" w:fill="auto"/>
          </w:tcPr>
          <w:p w14:paraId="16DF6FE6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420" w:type="dxa"/>
            <w:shd w:val="clear" w:color="auto" w:fill="auto"/>
          </w:tcPr>
          <w:p w14:paraId="14D48620" w14:textId="77777777" w:rsidR="00C338D6" w:rsidRDefault="00C338D6" w:rsidP="00F11ECC">
            <w:pPr>
              <w:pStyle w:val="dco6"/>
              <w:spacing w:after="0" w:line="240" w:lineRule="auto"/>
              <w:ind w:firstLine="0"/>
            </w:pPr>
          </w:p>
        </w:tc>
        <w:tc>
          <w:tcPr>
            <w:tcW w:w="720" w:type="dxa"/>
            <w:shd w:val="clear" w:color="auto" w:fill="auto"/>
          </w:tcPr>
          <w:p w14:paraId="382A3C9D" w14:textId="77777777" w:rsidR="00C338D6" w:rsidRPr="00437630" w:rsidRDefault="00C338D6" w:rsidP="00F11ECC">
            <w:pPr>
              <w:spacing w:after="0" w:line="240" w:lineRule="auto"/>
            </w:pPr>
          </w:p>
        </w:tc>
        <w:tc>
          <w:tcPr>
            <w:tcW w:w="3600" w:type="dxa"/>
            <w:shd w:val="clear" w:color="auto" w:fill="auto"/>
          </w:tcPr>
          <w:p w14:paraId="47641559" w14:textId="77777777" w:rsidR="00C338D6" w:rsidRDefault="00CA764B" w:rsidP="00F11ECC">
            <w:pPr>
              <w:pStyle w:val="dco6"/>
              <w:spacing w:after="0" w:line="240" w:lineRule="auto"/>
              <w:ind w:firstLine="0"/>
            </w:pPr>
            <w:r>
              <w:t>okleveles informatikus</w:t>
            </w:r>
          </w:p>
        </w:tc>
        <w:tc>
          <w:tcPr>
            <w:tcW w:w="644" w:type="dxa"/>
            <w:shd w:val="clear" w:color="auto" w:fill="auto"/>
          </w:tcPr>
          <w:p w14:paraId="6593C7A7" w14:textId="77777777" w:rsidR="00C338D6" w:rsidRPr="00437630" w:rsidRDefault="00C338D6" w:rsidP="00F11ECC">
            <w:pPr>
              <w:spacing w:after="0" w:line="240" w:lineRule="auto"/>
            </w:pPr>
          </w:p>
        </w:tc>
      </w:tr>
    </w:tbl>
    <w:p w14:paraId="6F36BC4E" w14:textId="77777777" w:rsidR="00006746" w:rsidRPr="00E87CAD" w:rsidRDefault="00006746" w:rsidP="00006746">
      <w:pPr>
        <w:spacing w:after="0" w:line="240" w:lineRule="auto"/>
      </w:pPr>
    </w:p>
    <w:p w14:paraId="21E2E7DC" w14:textId="77777777" w:rsidR="00006746" w:rsidRPr="00E87CAD" w:rsidRDefault="00006746" w:rsidP="00006746">
      <w:pPr>
        <w:spacing w:after="0" w:line="240" w:lineRule="auto"/>
      </w:pPr>
    </w:p>
    <w:p w14:paraId="18E5AF94" w14:textId="77777777" w:rsidR="00006746" w:rsidRPr="00E87CAD" w:rsidRDefault="00006746" w:rsidP="00006746">
      <w:pPr>
        <w:spacing w:after="0" w:line="240" w:lineRule="auto"/>
      </w:pPr>
    </w:p>
    <w:p w14:paraId="3E8D6D46" w14:textId="77777777" w:rsidR="00006746" w:rsidRPr="00E87CAD" w:rsidRDefault="00006746" w:rsidP="00006746">
      <w:pPr>
        <w:spacing w:after="0" w:line="240" w:lineRule="auto"/>
      </w:pPr>
    </w:p>
    <w:p w14:paraId="52A5EC39" w14:textId="77777777" w:rsidR="00006746" w:rsidRPr="00E87CAD" w:rsidRDefault="00006746" w:rsidP="00006746">
      <w:pPr>
        <w:pStyle w:val="dco3"/>
        <w:spacing w:after="0" w:line="240" w:lineRule="auto"/>
        <w:ind w:firstLine="0"/>
      </w:pPr>
      <w:r w:rsidRPr="00E87CAD">
        <w:t>Szeged</w:t>
      </w:r>
    </w:p>
    <w:p w14:paraId="42641FB9" w14:textId="77777777" w:rsidR="00006746" w:rsidRPr="00E87CAD" w:rsidRDefault="00FD78DC" w:rsidP="00006746">
      <w:pPr>
        <w:pStyle w:val="dco3"/>
        <w:spacing w:after="0" w:line="240" w:lineRule="auto"/>
        <w:ind w:firstLine="0"/>
      </w:pPr>
      <w:r>
        <w:t>2021</w:t>
      </w:r>
    </w:p>
    <w:bookmarkEnd w:id="0"/>
    <w:p w14:paraId="1621CDF5" w14:textId="77777777" w:rsidR="00E35D37" w:rsidRDefault="00E35D37" w:rsidP="00006746">
      <w:pPr>
        <w:spacing w:after="0" w:line="240" w:lineRule="auto"/>
        <w:sectPr w:rsidR="00E35D37" w:rsidSect="000B742F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p w14:paraId="29E6EA00" w14:textId="77777777" w:rsidR="0048656C" w:rsidRPr="00353A58" w:rsidRDefault="0048656C" w:rsidP="0048656C"/>
    <w:p w14:paraId="1AABCC1B" w14:textId="77777777" w:rsidR="0048656C" w:rsidRPr="00353A58" w:rsidRDefault="0048656C" w:rsidP="00403C34">
      <w:pPr>
        <w:pStyle w:val="Cmsor2"/>
        <w:jc w:val="center"/>
      </w:pPr>
      <w:bookmarkStart w:id="1" w:name="_Toc99704899"/>
      <w:r w:rsidRPr="00353A58">
        <w:t>Feladatkiírás</w:t>
      </w:r>
      <w:bookmarkEnd w:id="1"/>
    </w:p>
    <w:p w14:paraId="4BC1F3EF" w14:textId="77777777" w:rsidR="00353A58" w:rsidRPr="00353A58" w:rsidRDefault="00751EA9" w:rsidP="00353A58">
      <w:pPr>
        <w:pStyle w:val="Cmsor1"/>
      </w:pPr>
      <w:bookmarkStart w:id="2" w:name="_Toc99704900"/>
      <w:bookmarkStart w:id="3" w:name="_Hlk505074825"/>
      <w:r>
        <w:t>Diplomamunka címe</w:t>
      </w:r>
      <w:bookmarkEnd w:id="2"/>
    </w:p>
    <w:bookmarkEnd w:id="3"/>
    <w:p w14:paraId="6AB806A4" w14:textId="77777777" w:rsidR="00803C4E" w:rsidRDefault="00751EA9" w:rsidP="0048656C">
      <w:r>
        <w:t>Feladatkiírás, témavezető írja.</w:t>
      </w:r>
    </w:p>
    <w:p w14:paraId="30E3B438" w14:textId="77777777" w:rsidR="000F286E" w:rsidRDefault="000F286E" w:rsidP="0048656C">
      <w:r>
        <w:t>Használt eszközök:</w:t>
      </w:r>
    </w:p>
    <w:p w14:paraId="2A859EBD" w14:textId="77777777" w:rsidR="000E271E" w:rsidRDefault="00751EA9" w:rsidP="00CA395A">
      <w:pPr>
        <w:pStyle w:val="Listaszerbekezds"/>
        <w:numPr>
          <w:ilvl w:val="0"/>
          <w:numId w:val="4"/>
        </w:numPr>
      </w:pPr>
      <w:proofErr w:type="spellStart"/>
      <w:r>
        <w:t>Gaming</w:t>
      </w:r>
      <w:proofErr w:type="spellEnd"/>
      <w:r>
        <w:t xml:space="preserve"> PC</w:t>
      </w:r>
    </w:p>
    <w:p w14:paraId="63277CB1" w14:textId="77777777" w:rsidR="000F286E" w:rsidRDefault="000F286E" w:rsidP="000F286E">
      <w:r>
        <w:t>Szükséges ismeretek:</w:t>
      </w:r>
    </w:p>
    <w:p w14:paraId="7CE78FCD" w14:textId="77777777" w:rsidR="000F286E" w:rsidRDefault="000F286E" w:rsidP="00CA395A">
      <w:pPr>
        <w:pStyle w:val="Listaszerbekezds"/>
        <w:numPr>
          <w:ilvl w:val="0"/>
          <w:numId w:val="5"/>
        </w:numPr>
      </w:pPr>
      <w:r>
        <w:t>C99 programozási nyelv</w:t>
      </w:r>
    </w:p>
    <w:p w14:paraId="5A84B531" w14:textId="77777777" w:rsidR="00EE5604" w:rsidRDefault="005158CF" w:rsidP="005158CF">
      <w:r w:rsidRPr="00353A58">
        <w:rPr>
          <w:rFonts w:cs="Calibri"/>
        </w:rPr>
        <w:t xml:space="preserve">A hallgató a </w:t>
      </w:r>
      <w:bookmarkStart w:id="4" w:name="_Hlk531866514"/>
      <w:r>
        <w:rPr>
          <w:rFonts w:cs="Calibri"/>
        </w:rPr>
        <w:t>szakdolgozat írását</w:t>
      </w:r>
      <w:r w:rsidRPr="00353A58">
        <w:rPr>
          <w:rFonts w:cs="Calibri"/>
        </w:rPr>
        <w:t xml:space="preserve"> </w:t>
      </w:r>
      <w:bookmarkEnd w:id="4"/>
      <w:r w:rsidRPr="00353A58">
        <w:rPr>
          <w:rFonts w:cs="Calibri"/>
        </w:rPr>
        <w:t>egy szegedi cégnél, az ott lévő mérnökök támogatásával végzi.</w:t>
      </w:r>
      <w:r w:rsidR="00EE5604">
        <w:br w:type="page"/>
      </w:r>
    </w:p>
    <w:p w14:paraId="3027ED3F" w14:textId="77777777" w:rsidR="0048656C" w:rsidRPr="00353A58" w:rsidRDefault="0048656C" w:rsidP="0048656C"/>
    <w:p w14:paraId="06C55891" w14:textId="77777777" w:rsidR="0048656C" w:rsidRPr="00353A58" w:rsidRDefault="0048656C" w:rsidP="00403C34">
      <w:pPr>
        <w:pStyle w:val="Cmsor2"/>
        <w:jc w:val="center"/>
      </w:pPr>
      <w:bookmarkStart w:id="5" w:name="_Toc99704901"/>
      <w:r w:rsidRPr="00353A58">
        <w:t>Tartalmi összefoglaló</w:t>
      </w:r>
      <w:bookmarkEnd w:id="5"/>
    </w:p>
    <w:p w14:paraId="5BE35B83" w14:textId="77777777" w:rsidR="0048656C" w:rsidRPr="00353A58" w:rsidRDefault="0048656C" w:rsidP="0048656C">
      <w:pPr>
        <w:pStyle w:val="dto2"/>
        <w:numPr>
          <w:ilvl w:val="0"/>
          <w:numId w:val="1"/>
        </w:numPr>
      </w:pPr>
      <w:r w:rsidRPr="00353A58">
        <w:t>A téma megnevezése:</w:t>
      </w:r>
    </w:p>
    <w:p w14:paraId="3C3A8A34" w14:textId="77777777" w:rsidR="0048656C" w:rsidRDefault="0048656C" w:rsidP="0048656C">
      <w:pPr>
        <w:pStyle w:val="dto2"/>
        <w:numPr>
          <w:ilvl w:val="0"/>
          <w:numId w:val="1"/>
        </w:numPr>
      </w:pPr>
      <w:r w:rsidRPr="00353A58">
        <w:t>A megadott feladat megfogalmazása:</w:t>
      </w:r>
    </w:p>
    <w:p w14:paraId="2CD4D006" w14:textId="77777777" w:rsidR="0048656C" w:rsidRPr="00353A58" w:rsidRDefault="0048656C" w:rsidP="001A508C">
      <w:pPr>
        <w:pStyle w:val="dto2"/>
        <w:numPr>
          <w:ilvl w:val="0"/>
          <w:numId w:val="16"/>
        </w:numPr>
      </w:pPr>
      <w:r w:rsidRPr="00353A58">
        <w:t>A megoldási mód:</w:t>
      </w:r>
    </w:p>
    <w:p w14:paraId="7B3D3591" w14:textId="77777777" w:rsidR="0048656C" w:rsidRPr="00C56777" w:rsidRDefault="0048656C" w:rsidP="00CA395A">
      <w:pPr>
        <w:pStyle w:val="dto3"/>
        <w:numPr>
          <w:ilvl w:val="0"/>
          <w:numId w:val="11"/>
        </w:numPr>
        <w:rPr>
          <w:b/>
          <w:bCs/>
        </w:rPr>
      </w:pPr>
      <w:r w:rsidRPr="00C56777">
        <w:rPr>
          <w:b/>
          <w:bCs/>
        </w:rPr>
        <w:t>Alkalmazott eszközök, módszerek:</w:t>
      </w:r>
    </w:p>
    <w:p w14:paraId="763CEF23" w14:textId="77777777" w:rsidR="0048656C" w:rsidRPr="00353A58" w:rsidRDefault="0048656C" w:rsidP="0048656C">
      <w:pPr>
        <w:pStyle w:val="dto2"/>
        <w:numPr>
          <w:ilvl w:val="0"/>
          <w:numId w:val="1"/>
        </w:numPr>
      </w:pPr>
      <w:r w:rsidRPr="00353A58">
        <w:t>Elért eredmények:</w:t>
      </w:r>
    </w:p>
    <w:p w14:paraId="1AAF0E79" w14:textId="77777777" w:rsidR="0048656C" w:rsidRPr="00353A58" w:rsidRDefault="0048656C" w:rsidP="0048656C">
      <w:pPr>
        <w:pStyle w:val="dto2"/>
        <w:numPr>
          <w:ilvl w:val="0"/>
          <w:numId w:val="1"/>
        </w:numPr>
      </w:pPr>
      <w:r w:rsidRPr="00353A58">
        <w:t>Kulcsszavak:</w:t>
      </w:r>
    </w:p>
    <w:p w14:paraId="48CAFC11" w14:textId="77777777" w:rsidR="00EE5604" w:rsidRDefault="00751EA9" w:rsidP="007064CF">
      <w:pPr>
        <w:pStyle w:val="dto3"/>
        <w:ind w:firstLine="0"/>
        <w:rPr>
          <w:i w:val="0"/>
        </w:rPr>
      </w:pPr>
      <w:r>
        <w:t xml:space="preserve">5-6 keresési </w:t>
      </w:r>
      <w:proofErr w:type="spellStart"/>
      <w:r>
        <w:t>kulcssszó</w:t>
      </w:r>
      <w:proofErr w:type="spellEnd"/>
      <w:r>
        <w:t xml:space="preserve"> (tag)</w:t>
      </w:r>
      <w:r w:rsidR="00EE5604">
        <w:br w:type="page"/>
      </w:r>
    </w:p>
    <w:p w14:paraId="2E34F64A" w14:textId="77777777" w:rsidR="0048656C" w:rsidRPr="00353A58" w:rsidRDefault="0048656C" w:rsidP="00E7013A">
      <w:pPr>
        <w:pStyle w:val="Cmsor2"/>
        <w:spacing w:line="240" w:lineRule="auto"/>
        <w:jc w:val="center"/>
      </w:pPr>
      <w:bookmarkStart w:id="6" w:name="_Toc99704902"/>
      <w:r w:rsidRPr="00353A58">
        <w:lastRenderedPageBreak/>
        <w:t>Tartalomjegyzék</w:t>
      </w:r>
      <w:bookmarkEnd w:id="6"/>
    </w:p>
    <w:p w14:paraId="40D92DC1" w14:textId="77777777" w:rsidR="0071268B" w:rsidRDefault="007F2551" w:rsidP="00E807C8">
      <w:pPr>
        <w:pStyle w:val="TJ2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 w:rsidRPr="00353A58">
        <w:rPr>
          <w:sz w:val="24"/>
          <w:szCs w:val="24"/>
        </w:rPr>
        <w:fldChar w:fldCharType="begin"/>
      </w:r>
      <w:r w:rsidRPr="00353A58">
        <w:rPr>
          <w:sz w:val="24"/>
          <w:szCs w:val="24"/>
        </w:rPr>
        <w:instrText xml:space="preserve"> TOC \o "1-3" \h \z \u </w:instrText>
      </w:r>
      <w:r w:rsidRPr="00353A58">
        <w:rPr>
          <w:sz w:val="24"/>
          <w:szCs w:val="24"/>
        </w:rPr>
        <w:fldChar w:fldCharType="separate"/>
      </w:r>
      <w:hyperlink w:anchor="_Toc99704899" w:history="1">
        <w:r w:rsidR="0071268B" w:rsidRPr="00A76CCA">
          <w:rPr>
            <w:rStyle w:val="Hiperhivatkozs"/>
            <w:noProof/>
          </w:rPr>
          <w:t>Feladatkiírás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_Toc99704899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2</w:t>
        </w:r>
        <w:r w:rsidR="0071268B">
          <w:rPr>
            <w:noProof/>
            <w:webHidden/>
          </w:rPr>
          <w:fldChar w:fldCharType="end"/>
        </w:r>
      </w:hyperlink>
    </w:p>
    <w:p w14:paraId="66BD19C8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0" w:history="1">
        <w:r w:rsidR="0071268B" w:rsidRPr="00A76CCA">
          <w:rPr>
            <w:rStyle w:val="Hiperhivatkozs"/>
            <w:noProof/>
          </w:rPr>
          <w:t>Diplomamunka címe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_Toc99704900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2</w:t>
        </w:r>
        <w:r w:rsidR="0071268B">
          <w:rPr>
            <w:noProof/>
            <w:webHidden/>
          </w:rPr>
          <w:fldChar w:fldCharType="end"/>
        </w:r>
      </w:hyperlink>
    </w:p>
    <w:p w14:paraId="7F92F13B" w14:textId="77777777" w:rsidR="0071268B" w:rsidRDefault="00686EB5" w:rsidP="00E807C8">
      <w:pPr>
        <w:pStyle w:val="TJ2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01" w:history="1">
        <w:r w:rsidR="0071268B" w:rsidRPr="00A76CCA">
          <w:rPr>
            <w:rStyle w:val="Hiperhivatkozs"/>
            <w:noProof/>
          </w:rPr>
          <w:t>Tartalmi összefoglaló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_Toc99704901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3</w:t>
        </w:r>
        <w:r w:rsidR="0071268B">
          <w:rPr>
            <w:noProof/>
            <w:webHidden/>
          </w:rPr>
          <w:fldChar w:fldCharType="end"/>
        </w:r>
      </w:hyperlink>
    </w:p>
    <w:p w14:paraId="433D73FF" w14:textId="77777777" w:rsidR="0071268B" w:rsidRDefault="00686EB5" w:rsidP="00E807C8">
      <w:pPr>
        <w:pStyle w:val="TJ2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02" w:history="1">
        <w:r w:rsidR="0071268B" w:rsidRPr="00A76CCA">
          <w:rPr>
            <w:rStyle w:val="Hiperhivatkozs"/>
            <w:noProof/>
          </w:rPr>
          <w:t>Tartalomjegyzék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_Toc99704902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4</w:t>
        </w:r>
        <w:r w:rsidR="0071268B">
          <w:rPr>
            <w:noProof/>
            <w:webHidden/>
          </w:rPr>
          <w:fldChar w:fldCharType="end"/>
        </w:r>
      </w:hyperlink>
    </w:p>
    <w:p w14:paraId="2797D860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3" w:history="1">
        <w:r w:rsidR="0071268B" w:rsidRPr="00A76CCA">
          <w:rPr>
            <w:rStyle w:val="Hiperhivatkozs"/>
            <w:noProof/>
          </w:rPr>
          <w:t>ELMÉLETI ÖSSZEFOGLALÓ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_Toc99704903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6</w:t>
        </w:r>
        <w:r w:rsidR="0071268B">
          <w:rPr>
            <w:noProof/>
            <w:webHidden/>
          </w:rPr>
          <w:fldChar w:fldCharType="end"/>
        </w:r>
      </w:hyperlink>
    </w:p>
    <w:p w14:paraId="0754B372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4" w:history="1">
        <w:r w:rsidR="0071268B" w:rsidRPr="00A76CCA">
          <w:rPr>
            <w:rStyle w:val="Hiperhivatkozs"/>
            <w:noProof/>
          </w:rPr>
          <w:t>1.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SZOFTVER- ÉS HARDVERKÖRNYEZET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_Toc99704904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6</w:t>
        </w:r>
        <w:r w:rsidR="0071268B">
          <w:rPr>
            <w:noProof/>
            <w:webHidden/>
          </w:rPr>
          <w:fldChar w:fldCharType="end"/>
        </w:r>
      </w:hyperlink>
    </w:p>
    <w:p w14:paraId="5774C45A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5" w:history="1">
        <w:r w:rsidR="0071268B" w:rsidRPr="00A76CCA">
          <w:rPr>
            <w:rStyle w:val="Hiperhivatkozs"/>
            <w:noProof/>
          </w:rPr>
          <w:t>1.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Egy használt nem általánosan ismert technológia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_Toc99704905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6</w:t>
        </w:r>
        <w:r w:rsidR="0071268B">
          <w:rPr>
            <w:noProof/>
            <w:webHidden/>
          </w:rPr>
          <w:fldChar w:fldCharType="end"/>
        </w:r>
      </w:hyperlink>
    </w:p>
    <w:p w14:paraId="359D836B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6" w:history="1">
        <w:r w:rsidR="0071268B" w:rsidRPr="00A76CCA">
          <w:rPr>
            <w:rStyle w:val="Hiperhivatkozs"/>
            <w:noProof/>
          </w:rPr>
          <w:t>2.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Rendszer ismertetése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_Toc99704906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7</w:t>
        </w:r>
        <w:r w:rsidR="0071268B">
          <w:rPr>
            <w:noProof/>
            <w:webHidden/>
          </w:rPr>
          <w:fldChar w:fldCharType="end"/>
        </w:r>
      </w:hyperlink>
    </w:p>
    <w:p w14:paraId="76C767B9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7" w:history="1">
        <w:r w:rsidR="0071268B" w:rsidRPr="00A76CCA">
          <w:rPr>
            <w:rStyle w:val="Hiperhivatkozs"/>
            <w:noProof/>
          </w:rPr>
          <w:t>TERVEZÉS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_Toc99704907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8</w:t>
        </w:r>
        <w:r w:rsidR="0071268B">
          <w:rPr>
            <w:noProof/>
            <w:webHidden/>
          </w:rPr>
          <w:fldChar w:fldCharType="end"/>
        </w:r>
      </w:hyperlink>
    </w:p>
    <w:p w14:paraId="5AE32BD3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8" w:history="1">
        <w:r w:rsidR="0071268B" w:rsidRPr="00A76CCA">
          <w:rPr>
            <w:rStyle w:val="Hiperhivatkozs"/>
            <w:noProof/>
          </w:rPr>
          <w:t>3.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Rendszerterv, követelmények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_Toc99704908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8</w:t>
        </w:r>
        <w:r w:rsidR="0071268B">
          <w:rPr>
            <w:noProof/>
            <w:webHidden/>
          </w:rPr>
          <w:fldChar w:fldCharType="end"/>
        </w:r>
      </w:hyperlink>
    </w:p>
    <w:p w14:paraId="58153529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09" w:history="1">
        <w:r w:rsidR="0071268B" w:rsidRPr="00A76CCA">
          <w:rPr>
            <w:rStyle w:val="Hiperhivatkozs"/>
            <w:noProof/>
          </w:rPr>
          <w:t>IMPLEMENTÁCIÓ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_Toc99704909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9</w:t>
        </w:r>
        <w:r w:rsidR="0071268B">
          <w:rPr>
            <w:noProof/>
            <w:webHidden/>
          </w:rPr>
          <w:fldChar w:fldCharType="end"/>
        </w:r>
      </w:hyperlink>
    </w:p>
    <w:p w14:paraId="40A55B3C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10" w:history="1">
        <w:r w:rsidR="0071268B" w:rsidRPr="00A76CCA">
          <w:rPr>
            <w:rStyle w:val="Hiperhivatkozs"/>
            <w:noProof/>
          </w:rPr>
          <w:t>4.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Az implementáció felépítése, struktúrája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_Toc99704910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9</w:t>
        </w:r>
        <w:r w:rsidR="0071268B">
          <w:rPr>
            <w:noProof/>
            <w:webHidden/>
          </w:rPr>
          <w:fldChar w:fldCharType="end"/>
        </w:r>
      </w:hyperlink>
    </w:p>
    <w:p w14:paraId="22A9D182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11" w:history="1">
        <w:r w:rsidR="0071268B" w:rsidRPr="00A76CCA">
          <w:rPr>
            <w:rStyle w:val="Hiperhivatkozs"/>
            <w:noProof/>
          </w:rPr>
          <w:t>4.1.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Fizikai konfiguráció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_Toc99704911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9</w:t>
        </w:r>
        <w:r w:rsidR="0071268B">
          <w:rPr>
            <w:noProof/>
            <w:webHidden/>
          </w:rPr>
          <w:fldChar w:fldCharType="end"/>
        </w:r>
      </w:hyperlink>
    </w:p>
    <w:p w14:paraId="67D7315B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12" w:history="1">
        <w:r w:rsidR="0071268B" w:rsidRPr="00A76CCA">
          <w:rPr>
            <w:rStyle w:val="Hiperhivatkozs"/>
            <w:noProof/>
          </w:rPr>
          <w:t>4.2.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Fejlesztőkörnyezet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_Toc99704912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9</w:t>
        </w:r>
        <w:r w:rsidR="0071268B">
          <w:rPr>
            <w:noProof/>
            <w:webHidden/>
          </w:rPr>
          <w:fldChar w:fldCharType="end"/>
        </w:r>
      </w:hyperlink>
    </w:p>
    <w:p w14:paraId="458D54B0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13" w:history="1">
        <w:r w:rsidR="0071268B" w:rsidRPr="00A76CCA">
          <w:rPr>
            <w:rStyle w:val="Hiperhivatkozs"/>
            <w:noProof/>
          </w:rPr>
          <w:t>4.3.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Projektstruktúra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_Toc99704913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10</w:t>
        </w:r>
        <w:r w:rsidR="0071268B">
          <w:rPr>
            <w:noProof/>
            <w:webHidden/>
          </w:rPr>
          <w:fldChar w:fldCharType="end"/>
        </w:r>
      </w:hyperlink>
    </w:p>
    <w:p w14:paraId="59F6BB9A" w14:textId="77777777" w:rsidR="0071268B" w:rsidRDefault="00686EB5" w:rsidP="00E807C8">
      <w:pPr>
        <w:pStyle w:val="TJ3"/>
        <w:tabs>
          <w:tab w:val="left" w:pos="168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704914" w:history="1">
        <w:r w:rsidR="0071268B" w:rsidRPr="00A76CCA">
          <w:rPr>
            <w:rStyle w:val="Hiperhivatkozs"/>
            <w:noProof/>
          </w:rPr>
          <w:t>4.3.1.</w:t>
        </w:r>
        <w:r w:rsidR="0071268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Az elkészült szoftver életciklusa, modulok működésének ismertetése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_Toc99704914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10</w:t>
        </w:r>
        <w:r w:rsidR="0071268B">
          <w:rPr>
            <w:noProof/>
            <w:webHidden/>
          </w:rPr>
          <w:fldChar w:fldCharType="end"/>
        </w:r>
      </w:hyperlink>
    </w:p>
    <w:p w14:paraId="6987F0B7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15" w:history="1">
        <w:r w:rsidR="0071268B" w:rsidRPr="00A76CCA">
          <w:rPr>
            <w:rStyle w:val="Hiperhivatkozs"/>
            <w:noProof/>
          </w:rPr>
          <w:t>5.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A megvalósítás evolúciója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_Toc99704915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10</w:t>
        </w:r>
        <w:r w:rsidR="0071268B">
          <w:rPr>
            <w:noProof/>
            <w:webHidden/>
          </w:rPr>
          <w:fldChar w:fldCharType="end"/>
        </w:r>
      </w:hyperlink>
    </w:p>
    <w:p w14:paraId="1F2A7A4B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16" w:history="1">
        <w:r w:rsidR="0071268B" w:rsidRPr="00A76CCA">
          <w:rPr>
            <w:rStyle w:val="Hiperhivatkozs"/>
            <w:noProof/>
          </w:rPr>
          <w:t>5.1.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Hardver nélküli modulfejlesztés, mocking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_Toc99704916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10</w:t>
        </w:r>
        <w:r w:rsidR="0071268B">
          <w:rPr>
            <w:noProof/>
            <w:webHidden/>
          </w:rPr>
          <w:fldChar w:fldCharType="end"/>
        </w:r>
      </w:hyperlink>
    </w:p>
    <w:p w14:paraId="3BA2529B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17" w:history="1">
        <w:r w:rsidR="0071268B" w:rsidRPr="00A76CCA">
          <w:rPr>
            <w:rStyle w:val="Hiperhivatkozs"/>
            <w:noProof/>
          </w:rPr>
          <w:t>5.2.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Nem a legjobb irány, de technikai demo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_Toc99704917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10</w:t>
        </w:r>
        <w:r w:rsidR="0071268B">
          <w:rPr>
            <w:noProof/>
            <w:webHidden/>
          </w:rPr>
          <w:fldChar w:fldCharType="end"/>
        </w:r>
      </w:hyperlink>
    </w:p>
    <w:p w14:paraId="5D47E976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18" w:history="1">
        <w:r w:rsidR="0071268B" w:rsidRPr="00A76CCA">
          <w:rPr>
            <w:rStyle w:val="Hiperhivatkozs"/>
            <w:noProof/>
          </w:rPr>
          <w:t>5.3.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Végleges konfiguráció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_Toc99704918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10</w:t>
        </w:r>
        <w:r w:rsidR="0071268B">
          <w:rPr>
            <w:noProof/>
            <w:webHidden/>
          </w:rPr>
          <w:fldChar w:fldCharType="end"/>
        </w:r>
      </w:hyperlink>
    </w:p>
    <w:p w14:paraId="2AD435F3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19" w:history="1">
        <w:r w:rsidR="0071268B" w:rsidRPr="00A76CCA">
          <w:rPr>
            <w:rStyle w:val="Hiperhivatkozs"/>
            <w:noProof/>
          </w:rPr>
          <w:t>TESZTELÉS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_Toc99704919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11</w:t>
        </w:r>
        <w:r w:rsidR="0071268B">
          <w:rPr>
            <w:noProof/>
            <w:webHidden/>
          </w:rPr>
          <w:fldChar w:fldCharType="end"/>
        </w:r>
      </w:hyperlink>
    </w:p>
    <w:p w14:paraId="2A267C34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20" w:history="1">
        <w:r w:rsidR="0071268B" w:rsidRPr="00A76CCA">
          <w:rPr>
            <w:rStyle w:val="Hiperhivatkozs"/>
            <w:noProof/>
          </w:rPr>
          <w:t>6.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Tesztelés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_Toc99704920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11</w:t>
        </w:r>
        <w:r w:rsidR="0071268B">
          <w:rPr>
            <w:noProof/>
            <w:webHidden/>
          </w:rPr>
          <w:fldChar w:fldCharType="end"/>
        </w:r>
      </w:hyperlink>
    </w:p>
    <w:p w14:paraId="217790F6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21" w:history="1">
        <w:r w:rsidR="0071268B" w:rsidRPr="00A76CCA">
          <w:rPr>
            <w:rStyle w:val="Hiperhivatkozs"/>
            <w:noProof/>
          </w:rPr>
          <w:t>6.1.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Elkészült modultesztek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_Toc99704921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11</w:t>
        </w:r>
        <w:r w:rsidR="0071268B">
          <w:rPr>
            <w:noProof/>
            <w:webHidden/>
          </w:rPr>
          <w:fldChar w:fldCharType="end"/>
        </w:r>
      </w:hyperlink>
    </w:p>
    <w:p w14:paraId="0300FE72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22" w:history="1">
        <w:r w:rsidR="0071268B" w:rsidRPr="00A76CCA">
          <w:rPr>
            <w:rStyle w:val="Hiperhivatkozs"/>
            <w:noProof/>
          </w:rPr>
          <w:t>6.2.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Modulok, vagy egész életciklus tesztelése használat közben, negatív válaszok, hibás bemenetek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_Toc99704922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11</w:t>
        </w:r>
        <w:r w:rsidR="0071268B">
          <w:rPr>
            <w:noProof/>
            <w:webHidden/>
          </w:rPr>
          <w:fldChar w:fldCharType="end"/>
        </w:r>
      </w:hyperlink>
    </w:p>
    <w:p w14:paraId="582DFD0E" w14:textId="77777777" w:rsidR="0071268B" w:rsidRDefault="00686EB5" w:rsidP="00E807C8">
      <w:pPr>
        <w:pStyle w:val="TJ2"/>
        <w:tabs>
          <w:tab w:val="left" w:pos="144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23" w:history="1">
        <w:r w:rsidR="0071268B" w:rsidRPr="00A76CCA">
          <w:rPr>
            <w:rStyle w:val="Hiperhivatkozs"/>
            <w:noProof/>
          </w:rPr>
          <w:t>6.3.</w:t>
        </w:r>
        <w:r w:rsidR="007126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A tesztrendszer fizikai konfigurációja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_Toc99704923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11</w:t>
        </w:r>
        <w:r w:rsidR="0071268B">
          <w:rPr>
            <w:noProof/>
            <w:webHidden/>
          </w:rPr>
          <w:fldChar w:fldCharType="end"/>
        </w:r>
      </w:hyperlink>
    </w:p>
    <w:p w14:paraId="7751F147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24" w:history="1">
        <w:r w:rsidR="0071268B" w:rsidRPr="00A76CCA">
          <w:rPr>
            <w:rStyle w:val="Hiperhivatkozs"/>
            <w:noProof/>
          </w:rPr>
          <w:t>7.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Eredmények és továbbfejlesztési lehetőségek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_Toc99704924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11</w:t>
        </w:r>
        <w:r w:rsidR="0071268B">
          <w:rPr>
            <w:noProof/>
            <w:webHidden/>
          </w:rPr>
          <w:fldChar w:fldCharType="end"/>
        </w:r>
      </w:hyperlink>
    </w:p>
    <w:p w14:paraId="1DA236EB" w14:textId="77777777" w:rsidR="0071268B" w:rsidRDefault="00686EB5" w:rsidP="00E807C8">
      <w:pPr>
        <w:pStyle w:val="TJ2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25" w:history="1">
        <w:r w:rsidR="0071268B" w:rsidRPr="00A76CCA">
          <w:rPr>
            <w:rStyle w:val="Hiperhivatkozs"/>
            <w:noProof/>
          </w:rPr>
          <w:t>Irodalomjegyzék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_Toc99704925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12</w:t>
        </w:r>
        <w:r w:rsidR="0071268B">
          <w:rPr>
            <w:noProof/>
            <w:webHidden/>
          </w:rPr>
          <w:fldChar w:fldCharType="end"/>
        </w:r>
      </w:hyperlink>
    </w:p>
    <w:p w14:paraId="73218E3D" w14:textId="77777777" w:rsidR="0071268B" w:rsidRDefault="00686EB5" w:rsidP="00E807C8">
      <w:pPr>
        <w:pStyle w:val="TJ2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26" w:history="1">
        <w:r w:rsidR="0071268B" w:rsidRPr="00A76CCA">
          <w:rPr>
            <w:rStyle w:val="Hiperhivatkozs"/>
            <w:noProof/>
          </w:rPr>
          <w:t>Nyilatkozat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_Toc99704926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13</w:t>
        </w:r>
        <w:r w:rsidR="0071268B">
          <w:rPr>
            <w:noProof/>
            <w:webHidden/>
          </w:rPr>
          <w:fldChar w:fldCharType="end"/>
        </w:r>
      </w:hyperlink>
    </w:p>
    <w:p w14:paraId="695AB531" w14:textId="77777777" w:rsidR="0071268B" w:rsidRDefault="00686EB5" w:rsidP="00E807C8">
      <w:pPr>
        <w:pStyle w:val="TJ2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9704927" w:history="1">
        <w:r w:rsidR="0071268B" w:rsidRPr="00A76CCA">
          <w:rPr>
            <w:rStyle w:val="Hiperhivatkozs"/>
            <w:noProof/>
          </w:rPr>
          <w:t>Köszönetnyilvánítás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_Toc99704927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14</w:t>
        </w:r>
        <w:r w:rsidR="0071268B">
          <w:rPr>
            <w:noProof/>
            <w:webHidden/>
          </w:rPr>
          <w:fldChar w:fldCharType="end"/>
        </w:r>
      </w:hyperlink>
    </w:p>
    <w:p w14:paraId="57E5FC87" w14:textId="77777777" w:rsidR="0071268B" w:rsidRDefault="00686EB5" w:rsidP="00E807C8">
      <w:pPr>
        <w:pStyle w:val="TJ1"/>
        <w:tabs>
          <w:tab w:val="left" w:pos="1200"/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28" w:history="1">
        <w:r w:rsidR="0071268B" w:rsidRPr="00A76CCA">
          <w:rPr>
            <w:rStyle w:val="Hiperhivatkozs"/>
            <w:noProof/>
          </w:rPr>
          <w:t>M.</w:t>
        </w:r>
        <w:r w:rsidR="007126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1268B" w:rsidRPr="00A76CCA">
          <w:rPr>
            <w:rStyle w:val="Hiperhivatkozs"/>
            <w:noProof/>
          </w:rPr>
          <w:t>Mellékletek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_Toc99704928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15</w:t>
        </w:r>
        <w:r w:rsidR="0071268B">
          <w:rPr>
            <w:noProof/>
            <w:webHidden/>
          </w:rPr>
          <w:fldChar w:fldCharType="end"/>
        </w:r>
      </w:hyperlink>
    </w:p>
    <w:p w14:paraId="2D15BE2E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29" w:history="1">
        <w:r w:rsidR="0071268B" w:rsidRPr="00A76CCA">
          <w:rPr>
            <w:rStyle w:val="Hiperhivatkozs"/>
            <w:noProof/>
          </w:rPr>
          <w:t>A melléklet: Rövidítések listája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_Toc99704929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15</w:t>
        </w:r>
        <w:r w:rsidR="0071268B">
          <w:rPr>
            <w:noProof/>
            <w:webHidden/>
          </w:rPr>
          <w:fldChar w:fldCharType="end"/>
        </w:r>
      </w:hyperlink>
    </w:p>
    <w:p w14:paraId="362DBD35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30" w:history="1">
        <w:r w:rsidR="0071268B" w:rsidRPr="00A76CCA">
          <w:rPr>
            <w:rStyle w:val="Hiperhivatkozs"/>
            <w:noProof/>
          </w:rPr>
          <w:t>B melléklet: Nagy méretű ábrák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_Toc99704930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16</w:t>
        </w:r>
        <w:r w:rsidR="0071268B">
          <w:rPr>
            <w:noProof/>
            <w:webHidden/>
          </w:rPr>
          <w:fldChar w:fldCharType="end"/>
        </w:r>
      </w:hyperlink>
    </w:p>
    <w:p w14:paraId="13C07392" w14:textId="77777777" w:rsidR="0071268B" w:rsidRDefault="00686EB5" w:rsidP="00E807C8">
      <w:pPr>
        <w:pStyle w:val="TJ1"/>
        <w:tabs>
          <w:tab w:val="right" w:leader="dot" w:pos="8493"/>
        </w:tabs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9704931" w:history="1">
        <w:r w:rsidR="0071268B" w:rsidRPr="00A76CCA">
          <w:rPr>
            <w:rStyle w:val="Hiperhivatkozs"/>
            <w:noProof/>
          </w:rPr>
          <w:t>Elektronikus mellékletek</w:t>
        </w:r>
        <w:r w:rsidR="0071268B">
          <w:rPr>
            <w:noProof/>
            <w:webHidden/>
          </w:rPr>
          <w:tab/>
        </w:r>
        <w:r w:rsidR="0071268B">
          <w:rPr>
            <w:noProof/>
            <w:webHidden/>
          </w:rPr>
          <w:fldChar w:fldCharType="begin"/>
        </w:r>
        <w:r w:rsidR="0071268B">
          <w:rPr>
            <w:noProof/>
            <w:webHidden/>
          </w:rPr>
          <w:instrText xml:space="preserve"> PAGEREF _Toc99704931 \h </w:instrText>
        </w:r>
        <w:r w:rsidR="0071268B">
          <w:rPr>
            <w:noProof/>
            <w:webHidden/>
          </w:rPr>
        </w:r>
        <w:r w:rsidR="0071268B">
          <w:rPr>
            <w:noProof/>
            <w:webHidden/>
          </w:rPr>
          <w:fldChar w:fldCharType="separate"/>
        </w:r>
        <w:r w:rsidR="0071268B">
          <w:rPr>
            <w:noProof/>
            <w:webHidden/>
          </w:rPr>
          <w:t>17</w:t>
        </w:r>
        <w:r w:rsidR="0071268B">
          <w:rPr>
            <w:noProof/>
            <w:webHidden/>
          </w:rPr>
          <w:fldChar w:fldCharType="end"/>
        </w:r>
      </w:hyperlink>
    </w:p>
    <w:p w14:paraId="591E6F4B" w14:textId="77777777" w:rsidR="007E3CF4" w:rsidRDefault="007F2551" w:rsidP="00E807C8">
      <w:pPr>
        <w:spacing w:line="240" w:lineRule="auto"/>
      </w:pPr>
      <w:r w:rsidRPr="00353A58">
        <w:fldChar w:fldCharType="end"/>
      </w:r>
    </w:p>
    <w:p w14:paraId="7FA0867B" w14:textId="77777777" w:rsidR="0048656C" w:rsidRPr="00663AE8" w:rsidRDefault="007E3CF4" w:rsidP="00663AE8">
      <w:pPr>
        <w:pStyle w:val="Cmsor1"/>
        <w:jc w:val="center"/>
      </w:pPr>
      <w:r>
        <w:br w:type="page"/>
      </w:r>
      <w:bookmarkStart w:id="7" w:name="_Toc99704903"/>
      <w:r w:rsidR="00041C43" w:rsidRPr="00663AE8">
        <w:lastRenderedPageBreak/>
        <w:t>ELMÉLETI</w:t>
      </w:r>
      <w:r w:rsidRPr="00663AE8">
        <w:t xml:space="preserve"> ÖSSZEFOGLALÓ</w:t>
      </w:r>
      <w:bookmarkEnd w:id="7"/>
    </w:p>
    <w:p w14:paraId="4C540EA6" w14:textId="77777777" w:rsidR="00A21FD2" w:rsidRDefault="007E3CF4" w:rsidP="00CA395A">
      <w:pPr>
        <w:pStyle w:val="Cmsor1"/>
        <w:numPr>
          <w:ilvl w:val="0"/>
          <w:numId w:val="3"/>
        </w:numPr>
      </w:pPr>
      <w:bookmarkStart w:id="8" w:name="_Toc99704904"/>
      <w:r>
        <w:t>SZOFTVER</w:t>
      </w:r>
      <w:r w:rsidR="00E6269E">
        <w:t>- ÉS HARDVER</w:t>
      </w:r>
      <w:r>
        <w:t>KÖRNYEZET</w:t>
      </w:r>
      <w:bookmarkEnd w:id="8"/>
    </w:p>
    <w:p w14:paraId="4FC2DAC8" w14:textId="77777777" w:rsidR="00CB0876" w:rsidRDefault="00433CB8" w:rsidP="00167EF4">
      <w:pPr>
        <w:ind w:firstLine="0"/>
      </w:pPr>
      <w:r>
        <w:t xml:space="preserve">Az implementáció megértése specifikációk széles skálájának ismeretét igényli, </w:t>
      </w:r>
      <w:r w:rsidR="009D6491">
        <w:t>a</w:t>
      </w:r>
      <w:r>
        <w:t>melyek ismertetése nem fér bele a dolgozat terjedelmébe. Az alábbi összefoglaló a legfontosabb technológiákat ismerteti,</w:t>
      </w:r>
      <w:r w:rsidR="00EC6A4A">
        <w:t xml:space="preserve"> részletesebb megértéshez az irodalomjegyzékben felsorolt dokumentumok nyújtanak segítséget.</w:t>
      </w:r>
      <w:r w:rsidR="002646FE">
        <w:t xml:space="preserve"> A leggyakoribb rövidítések </w:t>
      </w:r>
      <w:r w:rsidR="00FD77D6">
        <w:t>a következő</w:t>
      </w:r>
      <w:r w:rsidR="005E7D82">
        <w:t xml:space="preserve"> fejezetben </w:t>
      </w:r>
      <w:r w:rsidR="002646FE">
        <w:t>találhatók</w:t>
      </w:r>
      <w:r w:rsidR="005E7D82">
        <w:t xml:space="preserve">: </w:t>
      </w:r>
      <w:r w:rsidR="005E7D82">
        <w:fldChar w:fldCharType="begin"/>
      </w:r>
      <w:r w:rsidR="005E7D82">
        <w:instrText xml:space="preserve"> REF _Ref75698172 \h </w:instrText>
      </w:r>
      <w:r w:rsidR="005E7D82">
        <w:fldChar w:fldCharType="separate"/>
      </w:r>
      <w:r w:rsidR="005517F5">
        <w:t>A</w:t>
      </w:r>
      <w:r w:rsidR="005517F5" w:rsidRPr="00B70B85">
        <w:t xml:space="preserve"> melléklet</w:t>
      </w:r>
      <w:r w:rsidR="005517F5">
        <w:t>: Rövidítések listája</w:t>
      </w:r>
      <w:r w:rsidR="005E7D82">
        <w:fldChar w:fldCharType="end"/>
      </w:r>
      <w:r w:rsidR="005E7D82">
        <w:t>.</w:t>
      </w:r>
    </w:p>
    <w:p w14:paraId="01501AC1" w14:textId="77777777" w:rsidR="00BD4816" w:rsidRDefault="00751EA9" w:rsidP="00CA395A">
      <w:pPr>
        <w:pStyle w:val="Cmsor1"/>
        <w:numPr>
          <w:ilvl w:val="0"/>
          <w:numId w:val="6"/>
        </w:numPr>
      </w:pPr>
      <w:bookmarkStart w:id="9" w:name="_Toc99704905"/>
      <w:r>
        <w:t>Egy használt nem általánosan ismert technológia</w:t>
      </w:r>
      <w:bookmarkEnd w:id="9"/>
    </w:p>
    <w:p w14:paraId="791F0765" w14:textId="77777777" w:rsidR="005F59CA" w:rsidRDefault="005F59CA">
      <w:pPr>
        <w:spacing w:after="0" w:line="240" w:lineRule="auto"/>
        <w:ind w:firstLine="0"/>
        <w:jc w:val="left"/>
      </w:pPr>
      <w:r>
        <w:br w:type="page"/>
      </w:r>
    </w:p>
    <w:p w14:paraId="366BB11E" w14:textId="77777777" w:rsidR="00BD4816" w:rsidRDefault="00CE073E" w:rsidP="00CA395A">
      <w:pPr>
        <w:pStyle w:val="Cmsor1"/>
        <w:numPr>
          <w:ilvl w:val="0"/>
          <w:numId w:val="6"/>
        </w:numPr>
      </w:pPr>
      <w:bookmarkStart w:id="10" w:name="_Toc99704906"/>
      <w:r>
        <w:lastRenderedPageBreak/>
        <w:t>Rendszer ismertetése</w:t>
      </w:r>
      <w:bookmarkEnd w:id="10"/>
    </w:p>
    <w:p w14:paraId="5C76A1D7" w14:textId="77777777" w:rsidR="00F865E3" w:rsidRDefault="00F865E3">
      <w:pPr>
        <w:spacing w:after="0" w:line="240" w:lineRule="auto"/>
        <w:ind w:firstLine="0"/>
        <w:jc w:val="left"/>
      </w:pPr>
      <w:r>
        <w:br w:type="page"/>
      </w:r>
    </w:p>
    <w:p w14:paraId="4E2B9C0E" w14:textId="77777777" w:rsidR="000901D8" w:rsidRDefault="0028579D" w:rsidP="00E32D77">
      <w:pPr>
        <w:pStyle w:val="Cmsor1"/>
        <w:jc w:val="center"/>
      </w:pPr>
      <w:bookmarkStart w:id="11" w:name="_Toc99704907"/>
      <w:r>
        <w:lastRenderedPageBreak/>
        <w:t>TERVEZÉS</w:t>
      </w:r>
      <w:bookmarkEnd w:id="11"/>
    </w:p>
    <w:p w14:paraId="7A0EB4F3" w14:textId="77777777" w:rsidR="00E32D77" w:rsidRDefault="00CE073E" w:rsidP="00CA395A">
      <w:pPr>
        <w:pStyle w:val="Cmsor1"/>
        <w:numPr>
          <w:ilvl w:val="0"/>
          <w:numId w:val="6"/>
        </w:numPr>
      </w:pPr>
      <w:bookmarkStart w:id="12" w:name="_Toc99704908"/>
      <w:r>
        <w:t>Rendszerterv, követelmények</w:t>
      </w:r>
      <w:bookmarkEnd w:id="12"/>
    </w:p>
    <w:p w14:paraId="2140D5C0" w14:textId="77777777" w:rsidR="000248A3" w:rsidRDefault="000248A3">
      <w:pPr>
        <w:spacing w:after="0" w:line="240" w:lineRule="auto"/>
        <w:ind w:firstLine="0"/>
        <w:jc w:val="left"/>
      </w:pPr>
      <w:r>
        <w:br w:type="page"/>
      </w:r>
    </w:p>
    <w:p w14:paraId="4F54E9CF" w14:textId="77777777" w:rsidR="0028579D" w:rsidRDefault="0028579D" w:rsidP="0028579D">
      <w:pPr>
        <w:pStyle w:val="Cmsor1"/>
        <w:jc w:val="center"/>
      </w:pPr>
      <w:bookmarkStart w:id="13" w:name="_Toc99704909"/>
      <w:r>
        <w:lastRenderedPageBreak/>
        <w:t>IMPLEMENTÁCIÓ</w:t>
      </w:r>
      <w:bookmarkEnd w:id="13"/>
    </w:p>
    <w:p w14:paraId="079A99D9" w14:textId="77777777" w:rsidR="00680169" w:rsidRDefault="00CE073E" w:rsidP="00CA395A">
      <w:pPr>
        <w:pStyle w:val="Cmsor1"/>
        <w:numPr>
          <w:ilvl w:val="0"/>
          <w:numId w:val="6"/>
        </w:numPr>
      </w:pPr>
      <w:bookmarkStart w:id="14" w:name="_Toc99704910"/>
      <w:r>
        <w:t>Az implementáció felépítése, struktúrája</w:t>
      </w:r>
      <w:bookmarkEnd w:id="14"/>
    </w:p>
    <w:p w14:paraId="510CBFAC" w14:textId="77777777" w:rsidR="00C0223F" w:rsidRDefault="00003A82" w:rsidP="00CA395A">
      <w:pPr>
        <w:pStyle w:val="Cmsor2"/>
        <w:numPr>
          <w:ilvl w:val="1"/>
          <w:numId w:val="6"/>
        </w:numPr>
      </w:pPr>
      <w:bookmarkStart w:id="15" w:name="_Toc99704911"/>
      <w:r>
        <w:t>Fizikai konfiguráció</w:t>
      </w:r>
      <w:bookmarkEnd w:id="15"/>
    </w:p>
    <w:p w14:paraId="7121F8E8" w14:textId="77777777" w:rsidR="00EC381B" w:rsidRDefault="00EC381B" w:rsidP="00CA395A">
      <w:pPr>
        <w:pStyle w:val="Cmsor2"/>
        <w:numPr>
          <w:ilvl w:val="1"/>
          <w:numId w:val="6"/>
        </w:numPr>
      </w:pPr>
      <w:bookmarkStart w:id="16" w:name="_Ref89176185"/>
      <w:bookmarkStart w:id="17" w:name="_Toc99704912"/>
      <w:r>
        <w:t>Fejlesztőkörnyezet</w:t>
      </w:r>
      <w:bookmarkEnd w:id="16"/>
      <w:bookmarkEnd w:id="17"/>
    </w:p>
    <w:p w14:paraId="3F56CACD" w14:textId="77777777" w:rsidR="00E216EA" w:rsidRDefault="00E216EA">
      <w:pPr>
        <w:spacing w:after="0" w:line="240" w:lineRule="auto"/>
        <w:ind w:firstLine="0"/>
        <w:jc w:val="left"/>
      </w:pPr>
      <w:r>
        <w:br w:type="page"/>
      </w:r>
    </w:p>
    <w:p w14:paraId="7FAEF150" w14:textId="77777777" w:rsidR="00365CE5" w:rsidRDefault="00365CE5" w:rsidP="00CA395A">
      <w:pPr>
        <w:pStyle w:val="Cmsor2"/>
        <w:numPr>
          <w:ilvl w:val="1"/>
          <w:numId w:val="6"/>
        </w:numPr>
      </w:pPr>
      <w:bookmarkStart w:id="18" w:name="_Toc99704913"/>
      <w:r>
        <w:lastRenderedPageBreak/>
        <w:t>Proje</w:t>
      </w:r>
      <w:r w:rsidR="00785E5B">
        <w:t>k</w:t>
      </w:r>
      <w:r>
        <w:t>tstruktúra</w:t>
      </w:r>
      <w:bookmarkEnd w:id="18"/>
    </w:p>
    <w:p w14:paraId="756C77E8" w14:textId="77777777" w:rsidR="00F734AD" w:rsidRDefault="00CE073E" w:rsidP="00CA395A">
      <w:pPr>
        <w:pStyle w:val="Cmsor3"/>
        <w:numPr>
          <w:ilvl w:val="2"/>
          <w:numId w:val="6"/>
        </w:numPr>
      </w:pPr>
      <w:bookmarkStart w:id="19" w:name="_Toc99704914"/>
      <w:r>
        <w:t>Az elkészült szoftver életciklusa, modulok működésének ismertetése</w:t>
      </w:r>
      <w:bookmarkEnd w:id="19"/>
    </w:p>
    <w:p w14:paraId="5D40E435" w14:textId="77777777" w:rsidR="003B21E1" w:rsidRDefault="003B21E1" w:rsidP="00CA395A">
      <w:pPr>
        <w:pStyle w:val="Cmsor1"/>
        <w:numPr>
          <w:ilvl w:val="0"/>
          <w:numId w:val="6"/>
        </w:numPr>
      </w:pPr>
      <w:bookmarkStart w:id="20" w:name="_Toc99704915"/>
      <w:r>
        <w:t>A megvalósítás evolúciója</w:t>
      </w:r>
      <w:bookmarkEnd w:id="20"/>
    </w:p>
    <w:p w14:paraId="1D7FB8DF" w14:textId="77777777" w:rsidR="00EB6639" w:rsidRDefault="00CE073E" w:rsidP="00CA395A">
      <w:pPr>
        <w:pStyle w:val="Cmsor2"/>
        <w:numPr>
          <w:ilvl w:val="1"/>
          <w:numId w:val="6"/>
        </w:numPr>
      </w:pPr>
      <w:bookmarkStart w:id="21" w:name="_Toc99704916"/>
      <w:r>
        <w:t xml:space="preserve">Hardver nélküli modulfejlesztés, </w:t>
      </w:r>
      <w:proofErr w:type="spellStart"/>
      <w:r>
        <w:t>mocking</w:t>
      </w:r>
      <w:bookmarkEnd w:id="21"/>
      <w:proofErr w:type="spellEnd"/>
    </w:p>
    <w:p w14:paraId="47E400E7" w14:textId="77777777" w:rsidR="00E97136" w:rsidRDefault="00CE073E" w:rsidP="00CA395A">
      <w:pPr>
        <w:pStyle w:val="Cmsor2"/>
        <w:numPr>
          <w:ilvl w:val="1"/>
          <w:numId w:val="6"/>
        </w:numPr>
      </w:pPr>
      <w:bookmarkStart w:id="22" w:name="_Toc99704917"/>
      <w:r>
        <w:t xml:space="preserve">Nem a legjobb irány, de technikai </w:t>
      </w:r>
      <w:proofErr w:type="spellStart"/>
      <w:r>
        <w:t>demo</w:t>
      </w:r>
      <w:bookmarkEnd w:id="22"/>
      <w:proofErr w:type="spellEnd"/>
    </w:p>
    <w:p w14:paraId="1103791C" w14:textId="77777777" w:rsidR="00EB6639" w:rsidRDefault="00CE073E" w:rsidP="00CA395A">
      <w:pPr>
        <w:pStyle w:val="Cmsor2"/>
        <w:numPr>
          <w:ilvl w:val="1"/>
          <w:numId w:val="6"/>
        </w:numPr>
      </w:pPr>
      <w:bookmarkStart w:id="23" w:name="_Toc99704918"/>
      <w:r>
        <w:t>Végleges konfiguráció</w:t>
      </w:r>
      <w:bookmarkEnd w:id="23"/>
    </w:p>
    <w:p w14:paraId="4D49DCD2" w14:textId="77777777" w:rsidR="00B45FAD" w:rsidRDefault="00B45FAD" w:rsidP="0076439E">
      <w:r>
        <w:br w:type="page"/>
      </w:r>
    </w:p>
    <w:p w14:paraId="25A9403A" w14:textId="77777777" w:rsidR="0028579D" w:rsidRDefault="0028579D" w:rsidP="0028579D">
      <w:pPr>
        <w:pStyle w:val="Cmsor1"/>
        <w:jc w:val="center"/>
      </w:pPr>
      <w:bookmarkStart w:id="24" w:name="_Toc99704919"/>
      <w:r>
        <w:lastRenderedPageBreak/>
        <w:t>TESZTELÉS</w:t>
      </w:r>
      <w:bookmarkEnd w:id="24"/>
    </w:p>
    <w:p w14:paraId="6911C609" w14:textId="77777777" w:rsidR="00DD76FA" w:rsidRDefault="00DD76FA" w:rsidP="00CA395A">
      <w:pPr>
        <w:pStyle w:val="Cmsor1"/>
        <w:numPr>
          <w:ilvl w:val="0"/>
          <w:numId w:val="6"/>
        </w:numPr>
      </w:pPr>
      <w:bookmarkStart w:id="25" w:name="_Ref89190559"/>
      <w:bookmarkStart w:id="26" w:name="_Toc99704920"/>
      <w:r>
        <w:t>Tesztelés</w:t>
      </w:r>
      <w:bookmarkEnd w:id="25"/>
      <w:bookmarkEnd w:id="26"/>
    </w:p>
    <w:p w14:paraId="69E746B8" w14:textId="77777777" w:rsidR="00CE073E" w:rsidRDefault="00CE073E" w:rsidP="00CE073E">
      <w:pPr>
        <w:pStyle w:val="Cmsor2"/>
        <w:numPr>
          <w:ilvl w:val="1"/>
          <w:numId w:val="6"/>
        </w:numPr>
      </w:pPr>
      <w:bookmarkStart w:id="27" w:name="_Toc99704921"/>
      <w:r>
        <w:t>Elkészült modultesztek</w:t>
      </w:r>
      <w:bookmarkEnd w:id="27"/>
    </w:p>
    <w:p w14:paraId="6890FFEC" w14:textId="77777777" w:rsidR="00943B3B" w:rsidRDefault="00CE073E" w:rsidP="00943B3B">
      <w:pPr>
        <w:pStyle w:val="Cmsor2"/>
        <w:numPr>
          <w:ilvl w:val="1"/>
          <w:numId w:val="6"/>
        </w:numPr>
      </w:pPr>
      <w:bookmarkStart w:id="28" w:name="_Toc99704922"/>
      <w:r>
        <w:t>Modulok, vagy egész életciklus tesztelése használat közben, negatív válaszok</w:t>
      </w:r>
      <w:r w:rsidR="00005595">
        <w:t>, hibás bemenetek</w:t>
      </w:r>
      <w:bookmarkEnd w:id="28"/>
    </w:p>
    <w:p w14:paraId="1DB6DCF9" w14:textId="77777777" w:rsidR="00B67180" w:rsidRDefault="00B67180" w:rsidP="00C33C14">
      <w:pPr>
        <w:pStyle w:val="Cmsor2"/>
        <w:numPr>
          <w:ilvl w:val="1"/>
          <w:numId w:val="6"/>
        </w:numPr>
      </w:pPr>
      <w:bookmarkStart w:id="29" w:name="_Toc99704923"/>
      <w:r>
        <w:t>A tesztrendszer fizikai konfigurációja</w:t>
      </w:r>
      <w:bookmarkEnd w:id="29"/>
    </w:p>
    <w:p w14:paraId="0B4806F0" w14:textId="77777777" w:rsidR="00DD76FA" w:rsidRDefault="00E90AE1" w:rsidP="00C33C14">
      <w:pPr>
        <w:pStyle w:val="Cmsor1"/>
        <w:numPr>
          <w:ilvl w:val="0"/>
          <w:numId w:val="6"/>
        </w:numPr>
      </w:pPr>
      <w:bookmarkStart w:id="30" w:name="_Toc99704924"/>
      <w:r>
        <w:t>Eredmények és t</w:t>
      </w:r>
      <w:r w:rsidR="00DD76FA">
        <w:t>ovábbfejlesztési lehetőségek</w:t>
      </w:r>
      <w:bookmarkEnd w:id="30"/>
    </w:p>
    <w:p w14:paraId="653EEDCB" w14:textId="77777777" w:rsidR="004122FF" w:rsidRDefault="008806BC" w:rsidP="00005595">
      <w:pPr>
        <w:ind w:firstLine="0"/>
      </w:pPr>
      <w:r>
        <w:t xml:space="preserve">A dolgozat témakiírásában megfogalmazott célokat az elkészült implementáció sikeresen teljesítette. A specifikációk alapján a felmerülő korlátok egyértelműen meg lettek határozva. </w:t>
      </w:r>
    </w:p>
    <w:p w14:paraId="3A355EF6" w14:textId="77777777" w:rsidR="00D93064" w:rsidRDefault="00C05C02" w:rsidP="0082251F">
      <w:r>
        <w:t>Távlati cél</w:t>
      </w:r>
      <w:r w:rsidR="00005595">
        <w:t>…</w:t>
      </w:r>
      <w:r w:rsidR="00D93064">
        <w:br w:type="page"/>
      </w:r>
    </w:p>
    <w:p w14:paraId="2C88D185" w14:textId="77777777" w:rsidR="0048656C" w:rsidRPr="00134953" w:rsidRDefault="0048656C" w:rsidP="00403C34">
      <w:pPr>
        <w:pStyle w:val="Cmsor2"/>
        <w:jc w:val="center"/>
      </w:pPr>
      <w:bookmarkStart w:id="31" w:name="_Toc99704925"/>
      <w:r w:rsidRPr="00134953">
        <w:lastRenderedPageBreak/>
        <w:t>Irodalomjegyzék</w:t>
      </w:r>
      <w:bookmarkEnd w:id="31"/>
    </w:p>
    <w:p w14:paraId="17DAA01A" w14:textId="77777777" w:rsidR="00B84DD8" w:rsidRDefault="009972B6" w:rsidP="007613AA">
      <w:pPr>
        <w:pStyle w:val="irodalomjegyzek"/>
        <w:spacing w:line="240" w:lineRule="auto"/>
        <w:ind w:left="1418" w:hanging="709"/>
        <w:jc w:val="left"/>
      </w:pPr>
      <w:r w:rsidRPr="00B84DD8">
        <w:t>[1]</w:t>
      </w:r>
      <w:r w:rsidRPr="00B84DD8">
        <w:tab/>
      </w:r>
      <w:r w:rsidR="00005595">
        <w:rPr>
          <w:noProof/>
        </w:rPr>
        <w:t>Kecskekatalógus</w:t>
      </w:r>
      <w:r w:rsidR="000642E8">
        <w:rPr>
          <w:noProof/>
        </w:rPr>
        <w:t xml:space="preserve"> </w:t>
      </w:r>
      <w:r w:rsidR="00005595">
        <w:rPr>
          <w:noProof/>
        </w:rPr>
        <w:t>–</w:t>
      </w:r>
      <w:r w:rsidR="000642E8">
        <w:rPr>
          <w:noProof/>
        </w:rPr>
        <w:t xml:space="preserve"> </w:t>
      </w:r>
      <w:r w:rsidR="00005595">
        <w:rPr>
          <w:noProof/>
        </w:rPr>
        <w:t>Második kiadás</w:t>
      </w:r>
      <w:r w:rsidR="007A7820">
        <w:rPr>
          <w:noProof/>
        </w:rPr>
        <w:t>, 2020. február.</w:t>
      </w:r>
    </w:p>
    <w:p w14:paraId="393CD58B" w14:textId="77777777" w:rsidR="0057026C" w:rsidRDefault="00403A75" w:rsidP="00D1319D">
      <w:pPr>
        <w:pStyle w:val="irodalomjegyzek"/>
        <w:spacing w:line="240" w:lineRule="auto"/>
        <w:ind w:left="1418" w:hanging="709"/>
        <w:jc w:val="left"/>
      </w:pPr>
      <w:r>
        <w:t>[</w:t>
      </w:r>
      <w:r w:rsidR="00005595">
        <w:t>2</w:t>
      </w:r>
      <w:r>
        <w:t>]</w:t>
      </w:r>
      <w:r>
        <w:tab/>
      </w:r>
      <w:r w:rsidR="00005595">
        <w:rPr>
          <w:noProof/>
        </w:rPr>
        <w:t>Kecskék szaporodási szokásai</w:t>
      </w:r>
      <w:r w:rsidR="002B09AC">
        <w:rPr>
          <w:noProof/>
        </w:rPr>
        <w:t>, 2018. november. 23.</w:t>
      </w:r>
      <w:r w:rsidR="002B09AC">
        <w:rPr>
          <w:noProof/>
        </w:rPr>
        <w:br/>
      </w:r>
      <w:hyperlink r:id="rId11" w:history="1">
        <w:r w:rsidR="00005595" w:rsidRPr="00437B42">
          <w:rPr>
            <w:rStyle w:val="Hiperhivatkozs"/>
            <w:noProof/>
          </w:rPr>
          <w:t>https://www.goat.porn/attack_from_behind.html</w:t>
        </w:r>
      </w:hyperlink>
      <w:r w:rsidR="002B09AC">
        <w:rPr>
          <w:noProof/>
        </w:rPr>
        <w:br/>
        <w:t>Letöltve: 2021. június. 27.</w:t>
      </w:r>
    </w:p>
    <w:p w14:paraId="6DD91600" w14:textId="77777777" w:rsidR="0048656C" w:rsidRPr="00353A58" w:rsidRDefault="0048656C" w:rsidP="00EB7F49">
      <w:pPr>
        <w:pStyle w:val="irodalomjegyzek"/>
        <w:spacing w:line="240" w:lineRule="auto"/>
        <w:ind w:left="1418" w:hanging="709"/>
        <w:jc w:val="left"/>
      </w:pPr>
      <w:r w:rsidRPr="00353A58">
        <w:br w:type="page"/>
      </w:r>
    </w:p>
    <w:p w14:paraId="3C2DFC68" w14:textId="77777777" w:rsidR="0048656C" w:rsidRPr="00353A58" w:rsidRDefault="0048656C" w:rsidP="0048656C"/>
    <w:p w14:paraId="4B38E5BE" w14:textId="77777777" w:rsidR="0048656C" w:rsidRPr="00353A58" w:rsidRDefault="0048656C" w:rsidP="00403C34">
      <w:pPr>
        <w:pStyle w:val="Cmsor2"/>
        <w:jc w:val="center"/>
      </w:pPr>
      <w:bookmarkStart w:id="32" w:name="_Toc99704926"/>
      <w:r w:rsidRPr="00353A58">
        <w:t>Nyilatkozat</w:t>
      </w:r>
      <w:bookmarkEnd w:id="32"/>
    </w:p>
    <w:p w14:paraId="60D27A32" w14:textId="77777777" w:rsidR="0048656C" w:rsidRPr="00353A58" w:rsidRDefault="0048656C" w:rsidP="0048656C"/>
    <w:p w14:paraId="05A6B7A5" w14:textId="77777777" w:rsidR="0048656C" w:rsidRPr="00353A58" w:rsidRDefault="0048656C" w:rsidP="0048656C"/>
    <w:p w14:paraId="67DFE27F" w14:textId="77777777" w:rsidR="0048656C" w:rsidRPr="00353A58" w:rsidRDefault="0048656C" w:rsidP="001D744E">
      <w:r w:rsidRPr="00353A58">
        <w:t xml:space="preserve">Alulírott </w:t>
      </w:r>
      <w:proofErr w:type="spellStart"/>
      <w:r w:rsidR="00005595">
        <w:t>Kecskov</w:t>
      </w:r>
      <w:proofErr w:type="spellEnd"/>
      <w:r w:rsidR="00005595">
        <w:t xml:space="preserve"> </w:t>
      </w:r>
      <w:proofErr w:type="spellStart"/>
      <w:r w:rsidR="00005595">
        <w:t>Kecskovics</w:t>
      </w:r>
      <w:proofErr w:type="spellEnd"/>
      <w:r w:rsidR="008321E3">
        <w:t xml:space="preserve">, </w:t>
      </w:r>
      <w:r w:rsidR="00A64066">
        <w:t xml:space="preserve">mérnök informatikus </w:t>
      </w:r>
      <w:proofErr w:type="spellStart"/>
      <w:r w:rsidR="00CB0876">
        <w:t>MSc</w:t>
      </w:r>
      <w:proofErr w:type="spellEnd"/>
      <w:r w:rsidR="00DF0C7F" w:rsidRPr="00353A58">
        <w:t xml:space="preserve"> </w:t>
      </w:r>
      <w:r w:rsidRPr="00353A58">
        <w:t>szakos hallgató, kijelentem, hogy a dolgozatomat a Szegedi Tudományegyetem</w:t>
      </w:r>
      <w:r w:rsidR="00DF0C7F" w:rsidRPr="00353A58">
        <w:t>,</w:t>
      </w:r>
      <w:r w:rsidRPr="00353A58">
        <w:t xml:space="preserve"> Informatikai </w:t>
      </w:r>
      <w:r w:rsidR="00E60056" w:rsidRPr="00353A58">
        <w:t>Intézet</w:t>
      </w:r>
      <w:r w:rsidR="00A64066">
        <w:t xml:space="preserve"> Műszaki Informatika</w:t>
      </w:r>
      <w:r w:rsidR="00DF0C7F" w:rsidRPr="00353A58">
        <w:t xml:space="preserve"> T</w:t>
      </w:r>
      <w:r w:rsidR="001D744E" w:rsidRPr="00353A58">
        <w:t>anszékén készítettem</w:t>
      </w:r>
      <w:r w:rsidR="00A64066" w:rsidRPr="00A64066">
        <w:t xml:space="preserve"> </w:t>
      </w:r>
      <w:r w:rsidR="00A64066">
        <w:t xml:space="preserve">mérnök informatikus </w:t>
      </w:r>
      <w:proofErr w:type="spellStart"/>
      <w:r w:rsidR="00CB0876">
        <w:t>MSc</w:t>
      </w:r>
      <w:proofErr w:type="spellEnd"/>
      <w:r w:rsidR="00CB0876">
        <w:t xml:space="preserve"> </w:t>
      </w:r>
      <w:r w:rsidRPr="00353A58">
        <w:t xml:space="preserve">diploma megszerzése érdekében. </w:t>
      </w:r>
    </w:p>
    <w:p w14:paraId="13010CC3" w14:textId="77777777" w:rsidR="0048656C" w:rsidRPr="00353A58" w:rsidRDefault="0048656C" w:rsidP="001D744E">
      <w:r w:rsidRPr="00353A58">
        <w:t>Kijelentem, hogy a dolgozat</w:t>
      </w:r>
      <w:r w:rsidR="00DF0C7F" w:rsidRPr="00353A58">
        <w:t>ot más szakon korábban nem védtem meg,</w:t>
      </w:r>
      <w:r w:rsidRPr="00353A58">
        <w:t xml:space="preserve"> saját munkám eredménye, és csak a hivatkozott forrásokat (szakirodalom, </w:t>
      </w:r>
      <w:proofErr w:type="gramStart"/>
      <w:r w:rsidRPr="00353A58">
        <w:t>eszközök,</w:t>
      </w:r>
      <w:proofErr w:type="gramEnd"/>
      <w:r w:rsidRPr="00353A58">
        <w:t xml:space="preserve"> stb.) használtam fel.</w:t>
      </w:r>
    </w:p>
    <w:p w14:paraId="2A535A86" w14:textId="77777777" w:rsidR="0048656C" w:rsidRPr="00353A58" w:rsidRDefault="0048656C" w:rsidP="001D744E">
      <w:r w:rsidRPr="00353A58">
        <w:t>Tudomásul veszem, hogy szakdolgozatomat</w:t>
      </w:r>
      <w:r w:rsidR="00DF0C7F" w:rsidRPr="00353A58">
        <w:t xml:space="preserve"> </w:t>
      </w:r>
      <w:r w:rsidRPr="00353A58">
        <w:t>/</w:t>
      </w:r>
      <w:r w:rsidR="00DF0C7F" w:rsidRPr="00353A58">
        <w:t xml:space="preserve"> </w:t>
      </w:r>
      <w:r w:rsidRPr="00353A58">
        <w:t xml:space="preserve">diplomamunkámat a Szegedi Tudományegyetem </w:t>
      </w:r>
      <w:r w:rsidR="001D744E" w:rsidRPr="00353A58">
        <w:t xml:space="preserve">Informatikai </w:t>
      </w:r>
      <w:r w:rsidR="00E60056" w:rsidRPr="00353A58">
        <w:t>Intézet</w:t>
      </w:r>
      <w:r w:rsidR="001D744E" w:rsidRPr="00353A58">
        <w:t xml:space="preserve"> </w:t>
      </w:r>
      <w:r w:rsidRPr="00353A58">
        <w:t xml:space="preserve">könyvtárában, a </w:t>
      </w:r>
      <w:r w:rsidR="001D744E" w:rsidRPr="00353A58">
        <w:t>helyben olvasható</w:t>
      </w:r>
      <w:r w:rsidRPr="00353A58">
        <w:t xml:space="preserve"> könyvek között helyezik el.</w:t>
      </w:r>
    </w:p>
    <w:p w14:paraId="5AC49DAC" w14:textId="77777777" w:rsidR="0048656C" w:rsidRPr="00353A58" w:rsidRDefault="0048656C" w:rsidP="0048656C"/>
    <w:p w14:paraId="43E1A4E7" w14:textId="77777777" w:rsidR="0048656C" w:rsidRPr="00353A58" w:rsidRDefault="0048656C" w:rsidP="0048656C"/>
    <w:p w14:paraId="42800E74" w14:textId="77777777" w:rsidR="001956B5" w:rsidRDefault="00320E66" w:rsidP="001956B5">
      <w:r>
        <w:t>2021</w:t>
      </w:r>
      <w:r w:rsidR="001956B5">
        <w:t xml:space="preserve">. </w:t>
      </w:r>
      <w:r w:rsidR="00786DCF">
        <w:t>november</w:t>
      </w:r>
      <w:r w:rsidR="001956B5">
        <w:t xml:space="preserve">. </w:t>
      </w:r>
      <w:r w:rsidR="008F09B2">
        <w:t>29</w:t>
      </w:r>
      <w:r w:rsidR="001956B5">
        <w:t>.</w:t>
      </w:r>
      <w:r w:rsidR="00005595">
        <w:t xml:space="preserve"> (beadás határidő előtti dátum)</w:t>
      </w:r>
    </w:p>
    <w:p w14:paraId="45B75E7E" w14:textId="77777777" w:rsidR="001956B5" w:rsidRDefault="001956B5" w:rsidP="001956B5">
      <w:pPr>
        <w:tabs>
          <w:tab w:val="left" w:pos="5103"/>
          <w:tab w:val="right" w:leader="dot" w:pos="8222"/>
        </w:tabs>
        <w:spacing w:after="0" w:line="240" w:lineRule="auto"/>
      </w:pPr>
      <w:r>
        <w:tab/>
      </w:r>
      <w:r>
        <w:tab/>
      </w:r>
    </w:p>
    <w:p w14:paraId="26B0E643" w14:textId="77777777" w:rsidR="001956B5" w:rsidRDefault="001956B5" w:rsidP="001956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Aláírás</w:t>
      </w:r>
    </w:p>
    <w:p w14:paraId="6B7E4DB0" w14:textId="77777777" w:rsidR="0048656C" w:rsidRPr="00353A58" w:rsidRDefault="0048656C" w:rsidP="0048656C"/>
    <w:p w14:paraId="67773F5D" w14:textId="77777777" w:rsidR="0048656C" w:rsidRPr="00353A58" w:rsidRDefault="0048656C" w:rsidP="0048656C"/>
    <w:p w14:paraId="64C6B850" w14:textId="77777777" w:rsidR="0048656C" w:rsidRPr="00353A58" w:rsidRDefault="0048656C" w:rsidP="0048656C">
      <w:r w:rsidRPr="00353A58">
        <w:br w:type="page"/>
      </w:r>
    </w:p>
    <w:p w14:paraId="3699B39F" w14:textId="77777777" w:rsidR="0048656C" w:rsidRPr="00353A58" w:rsidRDefault="0048656C" w:rsidP="0048656C"/>
    <w:p w14:paraId="418CBD71" w14:textId="77777777" w:rsidR="0048656C" w:rsidRPr="00353A58" w:rsidRDefault="0048656C" w:rsidP="00403C34">
      <w:pPr>
        <w:pStyle w:val="Cmsor2"/>
        <w:jc w:val="center"/>
      </w:pPr>
      <w:bookmarkStart w:id="33" w:name="_Toc99704927"/>
      <w:r w:rsidRPr="00353A58">
        <w:t>Köszönetny</w:t>
      </w:r>
      <w:r w:rsidR="00403C34" w:rsidRPr="00353A58">
        <w:t>i</w:t>
      </w:r>
      <w:r w:rsidRPr="00353A58">
        <w:t>lvánítás</w:t>
      </w:r>
      <w:bookmarkEnd w:id="33"/>
    </w:p>
    <w:p w14:paraId="4F4C7A5B" w14:textId="77777777" w:rsidR="007D4E58" w:rsidRDefault="001722BC" w:rsidP="0048656C">
      <w:r>
        <w:t xml:space="preserve">Szeretnék köszönetet mondani témavezetőmnek, </w:t>
      </w:r>
      <w:r w:rsidR="00005595">
        <w:t>külső témavezetőmnek…</w:t>
      </w:r>
    </w:p>
    <w:p w14:paraId="43FEDAE3" w14:textId="77777777" w:rsidR="007D4E58" w:rsidRDefault="007D4E58">
      <w:pPr>
        <w:spacing w:after="0" w:line="240" w:lineRule="auto"/>
        <w:ind w:firstLine="0"/>
        <w:jc w:val="left"/>
      </w:pPr>
      <w:r>
        <w:br w:type="page"/>
      </w:r>
    </w:p>
    <w:p w14:paraId="23200A89" w14:textId="77777777" w:rsidR="007D4E58" w:rsidRPr="00E87CAD" w:rsidRDefault="007D4E58" w:rsidP="007D4E58">
      <w:pPr>
        <w:pStyle w:val="dfk1Char"/>
      </w:pPr>
      <w:bookmarkStart w:id="34" w:name="_Hlk531869836"/>
      <w:r w:rsidRPr="00E87CAD">
        <w:lastRenderedPageBreak/>
        <w:t>Mellékletek</w:t>
      </w:r>
    </w:p>
    <w:p w14:paraId="1F40FBF8" w14:textId="77777777" w:rsidR="007D4E58" w:rsidRPr="008B0ECA" w:rsidRDefault="008B0ECA" w:rsidP="00CA395A">
      <w:pPr>
        <w:pStyle w:val="Cmsor1"/>
        <w:numPr>
          <w:ilvl w:val="0"/>
          <w:numId w:val="7"/>
        </w:numPr>
        <w:rPr>
          <w:color w:val="FFFFFF" w:themeColor="background1"/>
        </w:rPr>
      </w:pPr>
      <w:bookmarkStart w:id="35" w:name="_Toc99704928"/>
      <w:r w:rsidRPr="008B0ECA">
        <w:rPr>
          <w:color w:val="FFFFFF" w:themeColor="background1"/>
        </w:rPr>
        <w:t>Mellékletek</w:t>
      </w:r>
      <w:bookmarkEnd w:id="35"/>
    </w:p>
    <w:p w14:paraId="1B0F168A" w14:textId="77777777" w:rsidR="007D4E58" w:rsidRDefault="00847DE3" w:rsidP="008B0ECA">
      <w:pPr>
        <w:pStyle w:val="Cm"/>
      </w:pPr>
      <w:bookmarkStart w:id="36" w:name="_B_melléklet:_Rövidítések"/>
      <w:bookmarkStart w:id="37" w:name="_Ref75698172"/>
      <w:bookmarkStart w:id="38" w:name="_Toc99704929"/>
      <w:bookmarkEnd w:id="36"/>
      <w:r>
        <w:t>A</w:t>
      </w:r>
      <w:r w:rsidR="007D4E58" w:rsidRPr="00B70B85">
        <w:t xml:space="preserve"> melléklet</w:t>
      </w:r>
      <w:r w:rsidR="007D4E58">
        <w:t>: Rövidítések listája</w:t>
      </w:r>
      <w:bookmarkEnd w:id="37"/>
      <w:bookmarkEnd w:id="38"/>
    </w:p>
    <w:p w14:paraId="2CE05D83" w14:textId="77777777" w:rsidR="007D4E58" w:rsidRDefault="00005595" w:rsidP="001F2690">
      <w:pPr>
        <w:tabs>
          <w:tab w:val="left" w:pos="2835"/>
        </w:tabs>
        <w:spacing w:after="0"/>
      </w:pPr>
      <w:r>
        <w:t>GPR</w:t>
      </w:r>
      <w:r w:rsidR="007D4E58">
        <w:tab/>
      </w:r>
      <w:r>
        <w:t>Kecskepornó (</w:t>
      </w:r>
      <w:proofErr w:type="spellStart"/>
      <w:r>
        <w:t>Goat</w:t>
      </w:r>
      <w:proofErr w:type="spellEnd"/>
      <w:r>
        <w:t xml:space="preserve"> </w:t>
      </w:r>
      <w:proofErr w:type="spellStart"/>
      <w:r>
        <w:t>Porn</w:t>
      </w:r>
      <w:proofErr w:type="spellEnd"/>
      <w:r>
        <w:t>)</w:t>
      </w:r>
    </w:p>
    <w:p w14:paraId="367038F7" w14:textId="77777777" w:rsidR="009E13F4" w:rsidRDefault="009E13F4" w:rsidP="001F2690">
      <w:pPr>
        <w:tabs>
          <w:tab w:val="left" w:pos="2835"/>
        </w:tabs>
        <w:spacing w:after="0"/>
      </w:pPr>
      <w:r>
        <w:t>API</w:t>
      </w:r>
      <w:r>
        <w:tab/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0A46356C" w14:textId="77777777" w:rsidR="000C7C55" w:rsidRDefault="000C7C55" w:rsidP="001F2690">
      <w:pPr>
        <w:tabs>
          <w:tab w:val="left" w:pos="2835"/>
        </w:tabs>
        <w:spacing w:after="0"/>
      </w:pPr>
      <w:r>
        <w:t>XML</w:t>
      </w:r>
      <w:r>
        <w:tab/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27C33F8" w14:textId="77777777" w:rsidR="000A42E8" w:rsidRDefault="000A42E8">
      <w:pPr>
        <w:spacing w:after="0" w:line="240" w:lineRule="auto"/>
        <w:ind w:firstLine="0"/>
        <w:jc w:val="left"/>
      </w:pPr>
      <w:r>
        <w:br w:type="page"/>
      </w:r>
    </w:p>
    <w:p w14:paraId="31E292BA" w14:textId="77777777" w:rsidR="007D4E58" w:rsidRDefault="00F54164" w:rsidP="008B0ECA">
      <w:pPr>
        <w:pStyle w:val="Cm"/>
      </w:pPr>
      <w:bookmarkStart w:id="39" w:name="_Toc99704930"/>
      <w:bookmarkEnd w:id="34"/>
      <w:r>
        <w:lastRenderedPageBreak/>
        <w:t xml:space="preserve">B melléklet: </w:t>
      </w:r>
      <w:r w:rsidR="00F542A1">
        <w:t>Nagy méretű ábrák</w:t>
      </w:r>
      <w:bookmarkEnd w:id="39"/>
    </w:p>
    <w:p w14:paraId="5C23B70B" w14:textId="77777777" w:rsidR="00F53E2B" w:rsidRDefault="00F53E2B">
      <w:pPr>
        <w:spacing w:after="0" w:line="240" w:lineRule="auto"/>
        <w:ind w:firstLine="0"/>
        <w:jc w:val="left"/>
      </w:pPr>
      <w:r>
        <w:br w:type="page"/>
      </w:r>
    </w:p>
    <w:p w14:paraId="61321A27" w14:textId="77777777" w:rsidR="00B85D42" w:rsidRDefault="00B85D42" w:rsidP="00B85D42">
      <w:pPr>
        <w:pStyle w:val="Cm"/>
      </w:pPr>
      <w:bookmarkStart w:id="40" w:name="_Toc99704931"/>
      <w:r>
        <w:lastRenderedPageBreak/>
        <w:t>Elektronikus mellékletek</w:t>
      </w:r>
      <w:bookmarkEnd w:id="40"/>
    </w:p>
    <w:p w14:paraId="5A223F5B" w14:textId="77777777" w:rsidR="00B85D42" w:rsidRDefault="00005595" w:rsidP="00CA395A">
      <w:pPr>
        <w:pStyle w:val="Listaszerbekezds"/>
        <w:numPr>
          <w:ilvl w:val="0"/>
          <w:numId w:val="10"/>
        </w:numPr>
      </w:pPr>
      <w:r>
        <w:t>Forráskód</w:t>
      </w:r>
    </w:p>
    <w:p w14:paraId="6EE56331" w14:textId="77777777" w:rsidR="00B85D42" w:rsidRDefault="00005595" w:rsidP="00CA395A">
      <w:pPr>
        <w:pStyle w:val="Listaszerbekezds"/>
        <w:numPr>
          <w:ilvl w:val="0"/>
          <w:numId w:val="10"/>
        </w:numPr>
      </w:pPr>
      <w:proofErr w:type="spellStart"/>
      <w:r>
        <w:t>DoxyGen</w:t>
      </w:r>
      <w:proofErr w:type="spellEnd"/>
      <w:r>
        <w:t xml:space="preserve"> dokumentáció</w:t>
      </w:r>
    </w:p>
    <w:p w14:paraId="711B4689" w14:textId="77777777" w:rsidR="001304B1" w:rsidRDefault="00005595" w:rsidP="00CA395A">
      <w:pPr>
        <w:pStyle w:val="Listaszerbekezds"/>
        <w:numPr>
          <w:ilvl w:val="0"/>
          <w:numId w:val="10"/>
        </w:numPr>
      </w:pPr>
      <w:r>
        <w:t>Konfigurációs és projekt fájl</w:t>
      </w:r>
    </w:p>
    <w:p w14:paraId="3E6DD9CD" w14:textId="77777777" w:rsidR="00B63EFE" w:rsidRPr="00B85D42" w:rsidRDefault="00005595" w:rsidP="00CA395A">
      <w:pPr>
        <w:pStyle w:val="Listaszerbekezds"/>
        <w:numPr>
          <w:ilvl w:val="0"/>
          <w:numId w:val="10"/>
        </w:numPr>
      </w:pPr>
      <w:r>
        <w:t>T</w:t>
      </w:r>
      <w:r w:rsidR="00B63EFE">
        <w:t xml:space="preserve">esztesetek HTML </w:t>
      </w:r>
      <w:proofErr w:type="spellStart"/>
      <w:r w:rsidR="00B63EFE">
        <w:t>mindmapje</w:t>
      </w:r>
      <w:proofErr w:type="spellEnd"/>
    </w:p>
    <w:sectPr w:rsidR="00B63EFE" w:rsidRPr="00B85D42" w:rsidSect="00D3297D">
      <w:headerReference w:type="default" r:id="rId12"/>
      <w:footerReference w:type="default" r:id="rId13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46DE" w14:textId="77777777" w:rsidR="00686EB5" w:rsidRDefault="00686EB5">
      <w:r>
        <w:separator/>
      </w:r>
    </w:p>
  </w:endnote>
  <w:endnote w:type="continuationSeparator" w:id="0">
    <w:p w14:paraId="1B2EB9C9" w14:textId="77777777" w:rsidR="00686EB5" w:rsidRDefault="0068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016680"/>
      <w:docPartObj>
        <w:docPartGallery w:val="Page Numbers (Bottom of Page)"/>
        <w:docPartUnique/>
      </w:docPartObj>
    </w:sdtPr>
    <w:sdtEndPr/>
    <w:sdtContent>
      <w:p w14:paraId="77183A44" w14:textId="77777777" w:rsidR="00D3297D" w:rsidRDefault="00686EB5">
        <w:pPr>
          <w:pStyle w:val="llb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8CED" w14:textId="77777777" w:rsidR="00E35D37" w:rsidRDefault="00E35D37" w:rsidP="000B742F">
    <w:pPr>
      <w:pStyle w:val="llb"/>
      <w:tabs>
        <w:tab w:val="clear" w:pos="4536"/>
        <w:tab w:val="clear" w:pos="9072"/>
        <w:tab w:val="left" w:pos="721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2079672"/>
      <w:docPartObj>
        <w:docPartGallery w:val="Page Numbers (Bottom of Page)"/>
        <w:docPartUnique/>
      </w:docPartObj>
    </w:sdtPr>
    <w:sdtEndPr/>
    <w:sdtContent>
      <w:p w14:paraId="656FB31C" w14:textId="77777777" w:rsidR="00BF2190" w:rsidRDefault="00BF219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C31D" w14:textId="77777777" w:rsidR="00686EB5" w:rsidRDefault="00686EB5">
      <w:r>
        <w:separator/>
      </w:r>
    </w:p>
  </w:footnote>
  <w:footnote w:type="continuationSeparator" w:id="0">
    <w:p w14:paraId="1BD1E772" w14:textId="77777777" w:rsidR="00686EB5" w:rsidRDefault="00686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6CF3" w14:textId="77777777" w:rsidR="00A80223" w:rsidRPr="000B742F" w:rsidRDefault="00A80223" w:rsidP="000B742F">
    <w:pPr>
      <w:pStyle w:val="lfej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98C3" w14:textId="77777777" w:rsidR="000B742F" w:rsidRPr="00F15EC0" w:rsidRDefault="00F15EC0" w:rsidP="000B742F">
    <w:pPr>
      <w:pStyle w:val="lfej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Szakdolgozat címe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8FC"/>
    <w:multiLevelType w:val="hybridMultilevel"/>
    <w:tmpl w:val="9CF4E5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1F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B907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F1132"/>
    <w:multiLevelType w:val="hybridMultilevel"/>
    <w:tmpl w:val="9D3EED9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64531"/>
    <w:multiLevelType w:val="hybridMultilevel"/>
    <w:tmpl w:val="503A2A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9749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0E18C5"/>
    <w:multiLevelType w:val="hybridMultilevel"/>
    <w:tmpl w:val="FF3EA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70CC"/>
    <w:multiLevelType w:val="hybridMultilevel"/>
    <w:tmpl w:val="37E26756"/>
    <w:lvl w:ilvl="0" w:tplc="040E000F">
      <w:start w:val="1"/>
      <w:numFmt w:val="decimal"/>
      <w:lvlText w:val="%1."/>
      <w:lvlJc w:val="left"/>
      <w:pPr>
        <w:ind w:left="1069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75A4"/>
    <w:multiLevelType w:val="hybridMultilevel"/>
    <w:tmpl w:val="F17A92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E96F81"/>
    <w:multiLevelType w:val="hybridMultilevel"/>
    <w:tmpl w:val="02EC8FE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CE22E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993AAB"/>
    <w:multiLevelType w:val="hybridMultilevel"/>
    <w:tmpl w:val="E6A840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731F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1F1796"/>
    <w:multiLevelType w:val="hybridMultilevel"/>
    <w:tmpl w:val="F208B1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30AF"/>
    <w:multiLevelType w:val="hybridMultilevel"/>
    <w:tmpl w:val="B5C02F1C"/>
    <w:lvl w:ilvl="0" w:tplc="C9C66A6E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611E8"/>
    <w:multiLevelType w:val="hybridMultilevel"/>
    <w:tmpl w:val="ECE843F6"/>
    <w:lvl w:ilvl="0" w:tplc="040E000F">
      <w:start w:val="1"/>
      <w:numFmt w:val="decimal"/>
      <w:lvlText w:val="%1."/>
      <w:lvlJc w:val="left"/>
      <w:pPr>
        <w:ind w:left="1069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65431"/>
    <w:multiLevelType w:val="hybridMultilevel"/>
    <w:tmpl w:val="2D2C630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6C511F"/>
    <w:multiLevelType w:val="hybridMultilevel"/>
    <w:tmpl w:val="A29E12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FC02499"/>
    <w:multiLevelType w:val="hybridMultilevel"/>
    <w:tmpl w:val="6AD2951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1B27FE"/>
    <w:multiLevelType w:val="hybridMultilevel"/>
    <w:tmpl w:val="F6AAA2F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6E7546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717C3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21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19"/>
  </w:num>
  <w:num w:numId="9">
    <w:abstractNumId w:val="17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18"/>
  </w:num>
  <w:num w:numId="15">
    <w:abstractNumId w:val="20"/>
  </w:num>
  <w:num w:numId="16">
    <w:abstractNumId w:val="7"/>
  </w:num>
  <w:num w:numId="17">
    <w:abstractNumId w:val="16"/>
  </w:num>
  <w:num w:numId="18">
    <w:abstractNumId w:val="8"/>
  </w:num>
  <w:num w:numId="19">
    <w:abstractNumId w:val="2"/>
  </w:num>
  <w:num w:numId="20">
    <w:abstractNumId w:val="6"/>
  </w:num>
  <w:num w:numId="21">
    <w:abstractNumId w:val="11"/>
  </w:num>
  <w:num w:numId="22">
    <w:abstractNumId w:val="1"/>
  </w:num>
  <w:num w:numId="23">
    <w:abstractNumId w:val="22"/>
  </w:num>
  <w:num w:numId="24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F5"/>
    <w:rsid w:val="000000A4"/>
    <w:rsid w:val="00000B60"/>
    <w:rsid w:val="00001271"/>
    <w:rsid w:val="000025EF"/>
    <w:rsid w:val="00002AB7"/>
    <w:rsid w:val="00003328"/>
    <w:rsid w:val="00003A82"/>
    <w:rsid w:val="000040B7"/>
    <w:rsid w:val="00004421"/>
    <w:rsid w:val="00005595"/>
    <w:rsid w:val="0000668D"/>
    <w:rsid w:val="00006746"/>
    <w:rsid w:val="00006CC2"/>
    <w:rsid w:val="00007CF3"/>
    <w:rsid w:val="000107E3"/>
    <w:rsid w:val="0001134B"/>
    <w:rsid w:val="00012336"/>
    <w:rsid w:val="0001327B"/>
    <w:rsid w:val="00014BAB"/>
    <w:rsid w:val="00014F43"/>
    <w:rsid w:val="000178E7"/>
    <w:rsid w:val="00017D73"/>
    <w:rsid w:val="000201FC"/>
    <w:rsid w:val="000216C8"/>
    <w:rsid w:val="00022C06"/>
    <w:rsid w:val="00022DF9"/>
    <w:rsid w:val="000248A3"/>
    <w:rsid w:val="00024AE5"/>
    <w:rsid w:val="00025D2D"/>
    <w:rsid w:val="000263B8"/>
    <w:rsid w:val="00026585"/>
    <w:rsid w:val="0002692D"/>
    <w:rsid w:val="00026BA8"/>
    <w:rsid w:val="00026BD0"/>
    <w:rsid w:val="0002779C"/>
    <w:rsid w:val="000279DF"/>
    <w:rsid w:val="00030917"/>
    <w:rsid w:val="00030EB4"/>
    <w:rsid w:val="000314C2"/>
    <w:rsid w:val="00032098"/>
    <w:rsid w:val="0003246E"/>
    <w:rsid w:val="0003341B"/>
    <w:rsid w:val="00033893"/>
    <w:rsid w:val="00035876"/>
    <w:rsid w:val="00036064"/>
    <w:rsid w:val="0003668E"/>
    <w:rsid w:val="00036BA0"/>
    <w:rsid w:val="000375FF"/>
    <w:rsid w:val="00037EC9"/>
    <w:rsid w:val="00040C0F"/>
    <w:rsid w:val="00041C43"/>
    <w:rsid w:val="00041E60"/>
    <w:rsid w:val="000432ED"/>
    <w:rsid w:val="00044E11"/>
    <w:rsid w:val="000450FF"/>
    <w:rsid w:val="00045415"/>
    <w:rsid w:val="00045BA9"/>
    <w:rsid w:val="00051445"/>
    <w:rsid w:val="000525E5"/>
    <w:rsid w:val="000536A3"/>
    <w:rsid w:val="000547A9"/>
    <w:rsid w:val="00055DA2"/>
    <w:rsid w:val="00056F2A"/>
    <w:rsid w:val="0005757E"/>
    <w:rsid w:val="000605FA"/>
    <w:rsid w:val="000607B6"/>
    <w:rsid w:val="00061075"/>
    <w:rsid w:val="00061201"/>
    <w:rsid w:val="000636CF"/>
    <w:rsid w:val="00063B0F"/>
    <w:rsid w:val="00063CA2"/>
    <w:rsid w:val="000642E8"/>
    <w:rsid w:val="0006486E"/>
    <w:rsid w:val="00065566"/>
    <w:rsid w:val="000669EB"/>
    <w:rsid w:val="00073144"/>
    <w:rsid w:val="00073148"/>
    <w:rsid w:val="00073461"/>
    <w:rsid w:val="00073B47"/>
    <w:rsid w:val="00073C5C"/>
    <w:rsid w:val="00074219"/>
    <w:rsid w:val="00075213"/>
    <w:rsid w:val="00083D0B"/>
    <w:rsid w:val="000845C0"/>
    <w:rsid w:val="000867A9"/>
    <w:rsid w:val="000901D8"/>
    <w:rsid w:val="00090E83"/>
    <w:rsid w:val="000913EA"/>
    <w:rsid w:val="00091773"/>
    <w:rsid w:val="000925B5"/>
    <w:rsid w:val="00093B30"/>
    <w:rsid w:val="00093DB0"/>
    <w:rsid w:val="000943FA"/>
    <w:rsid w:val="00097D71"/>
    <w:rsid w:val="000A27D2"/>
    <w:rsid w:val="000A42E8"/>
    <w:rsid w:val="000A72F0"/>
    <w:rsid w:val="000B025D"/>
    <w:rsid w:val="000B100C"/>
    <w:rsid w:val="000B14E3"/>
    <w:rsid w:val="000B29B1"/>
    <w:rsid w:val="000B63D8"/>
    <w:rsid w:val="000B742F"/>
    <w:rsid w:val="000B7E97"/>
    <w:rsid w:val="000C0E25"/>
    <w:rsid w:val="000C153D"/>
    <w:rsid w:val="000C2DF3"/>
    <w:rsid w:val="000C33C0"/>
    <w:rsid w:val="000C39F0"/>
    <w:rsid w:val="000C4A5D"/>
    <w:rsid w:val="000C53DF"/>
    <w:rsid w:val="000C736E"/>
    <w:rsid w:val="000C7C55"/>
    <w:rsid w:val="000D0CA4"/>
    <w:rsid w:val="000D2744"/>
    <w:rsid w:val="000D2BB7"/>
    <w:rsid w:val="000D3693"/>
    <w:rsid w:val="000D38B3"/>
    <w:rsid w:val="000D49E3"/>
    <w:rsid w:val="000D5F54"/>
    <w:rsid w:val="000D7F58"/>
    <w:rsid w:val="000E016A"/>
    <w:rsid w:val="000E0D0F"/>
    <w:rsid w:val="000E18B9"/>
    <w:rsid w:val="000E21E1"/>
    <w:rsid w:val="000E271E"/>
    <w:rsid w:val="000E44E8"/>
    <w:rsid w:val="000E4B91"/>
    <w:rsid w:val="000E51F7"/>
    <w:rsid w:val="000E5B7D"/>
    <w:rsid w:val="000E7867"/>
    <w:rsid w:val="000E7F04"/>
    <w:rsid w:val="000F0A98"/>
    <w:rsid w:val="000F0C26"/>
    <w:rsid w:val="000F132A"/>
    <w:rsid w:val="000F1D02"/>
    <w:rsid w:val="000F2737"/>
    <w:rsid w:val="000F275B"/>
    <w:rsid w:val="000F286E"/>
    <w:rsid w:val="000F2A7E"/>
    <w:rsid w:val="000F3307"/>
    <w:rsid w:val="000F3921"/>
    <w:rsid w:val="000F3EE5"/>
    <w:rsid w:val="000F414F"/>
    <w:rsid w:val="000F666C"/>
    <w:rsid w:val="000F783D"/>
    <w:rsid w:val="000F7F8B"/>
    <w:rsid w:val="00100A18"/>
    <w:rsid w:val="00103484"/>
    <w:rsid w:val="00105296"/>
    <w:rsid w:val="00107118"/>
    <w:rsid w:val="00107537"/>
    <w:rsid w:val="00107B58"/>
    <w:rsid w:val="00111559"/>
    <w:rsid w:val="00111FBB"/>
    <w:rsid w:val="0011241E"/>
    <w:rsid w:val="001124CB"/>
    <w:rsid w:val="00113DCC"/>
    <w:rsid w:val="001144FA"/>
    <w:rsid w:val="00114F4E"/>
    <w:rsid w:val="001151E0"/>
    <w:rsid w:val="0011553F"/>
    <w:rsid w:val="00116263"/>
    <w:rsid w:val="001175E9"/>
    <w:rsid w:val="00120A59"/>
    <w:rsid w:val="001217C0"/>
    <w:rsid w:val="001223E5"/>
    <w:rsid w:val="0012248B"/>
    <w:rsid w:val="001227D3"/>
    <w:rsid w:val="001227F6"/>
    <w:rsid w:val="00124DB7"/>
    <w:rsid w:val="001269F8"/>
    <w:rsid w:val="00127FAD"/>
    <w:rsid w:val="00130189"/>
    <w:rsid w:val="001304B1"/>
    <w:rsid w:val="0013165B"/>
    <w:rsid w:val="00132803"/>
    <w:rsid w:val="001346BE"/>
    <w:rsid w:val="00134936"/>
    <w:rsid w:val="00134953"/>
    <w:rsid w:val="0013667E"/>
    <w:rsid w:val="00137746"/>
    <w:rsid w:val="00140134"/>
    <w:rsid w:val="00140210"/>
    <w:rsid w:val="00140B13"/>
    <w:rsid w:val="00140FDE"/>
    <w:rsid w:val="00141330"/>
    <w:rsid w:val="00142042"/>
    <w:rsid w:val="00142EC9"/>
    <w:rsid w:val="00145756"/>
    <w:rsid w:val="00146AD2"/>
    <w:rsid w:val="00150C93"/>
    <w:rsid w:val="00150EA2"/>
    <w:rsid w:val="00151D11"/>
    <w:rsid w:val="00152CB3"/>
    <w:rsid w:val="0015396D"/>
    <w:rsid w:val="00154C27"/>
    <w:rsid w:val="00155C87"/>
    <w:rsid w:val="001563A8"/>
    <w:rsid w:val="00156DBE"/>
    <w:rsid w:val="0016083B"/>
    <w:rsid w:val="00160AC7"/>
    <w:rsid w:val="001616FA"/>
    <w:rsid w:val="00161C00"/>
    <w:rsid w:val="0016370F"/>
    <w:rsid w:val="00163EE5"/>
    <w:rsid w:val="001640BE"/>
    <w:rsid w:val="00167EF4"/>
    <w:rsid w:val="00170FF3"/>
    <w:rsid w:val="001722BC"/>
    <w:rsid w:val="00172E0C"/>
    <w:rsid w:val="001747AA"/>
    <w:rsid w:val="001749E0"/>
    <w:rsid w:val="00174D52"/>
    <w:rsid w:val="00175DAC"/>
    <w:rsid w:val="001765A5"/>
    <w:rsid w:val="00181C74"/>
    <w:rsid w:val="00181EB2"/>
    <w:rsid w:val="00183A5B"/>
    <w:rsid w:val="00183E7C"/>
    <w:rsid w:val="00184521"/>
    <w:rsid w:val="00184918"/>
    <w:rsid w:val="00185181"/>
    <w:rsid w:val="00185C00"/>
    <w:rsid w:val="00186C46"/>
    <w:rsid w:val="001907DA"/>
    <w:rsid w:val="001914AF"/>
    <w:rsid w:val="00191F11"/>
    <w:rsid w:val="00192895"/>
    <w:rsid w:val="001939AB"/>
    <w:rsid w:val="001940AC"/>
    <w:rsid w:val="00194B73"/>
    <w:rsid w:val="001956B5"/>
    <w:rsid w:val="0019685E"/>
    <w:rsid w:val="001A03C8"/>
    <w:rsid w:val="001A047F"/>
    <w:rsid w:val="001A0582"/>
    <w:rsid w:val="001A10C4"/>
    <w:rsid w:val="001A19BE"/>
    <w:rsid w:val="001A3F9E"/>
    <w:rsid w:val="001A4537"/>
    <w:rsid w:val="001A4A56"/>
    <w:rsid w:val="001A508C"/>
    <w:rsid w:val="001A51F0"/>
    <w:rsid w:val="001A51F5"/>
    <w:rsid w:val="001A578D"/>
    <w:rsid w:val="001A6464"/>
    <w:rsid w:val="001A6883"/>
    <w:rsid w:val="001B0967"/>
    <w:rsid w:val="001B17E4"/>
    <w:rsid w:val="001B1A6F"/>
    <w:rsid w:val="001B207F"/>
    <w:rsid w:val="001B2F66"/>
    <w:rsid w:val="001C1A0C"/>
    <w:rsid w:val="001C2AE0"/>
    <w:rsid w:val="001C2CEE"/>
    <w:rsid w:val="001C2FAA"/>
    <w:rsid w:val="001C55CB"/>
    <w:rsid w:val="001C582C"/>
    <w:rsid w:val="001C6BB6"/>
    <w:rsid w:val="001D0446"/>
    <w:rsid w:val="001D42A7"/>
    <w:rsid w:val="001D6E18"/>
    <w:rsid w:val="001D744E"/>
    <w:rsid w:val="001D78D6"/>
    <w:rsid w:val="001E0AE4"/>
    <w:rsid w:val="001E0D56"/>
    <w:rsid w:val="001E16DA"/>
    <w:rsid w:val="001E2316"/>
    <w:rsid w:val="001E23AA"/>
    <w:rsid w:val="001E33AE"/>
    <w:rsid w:val="001E436A"/>
    <w:rsid w:val="001E5BCB"/>
    <w:rsid w:val="001F0494"/>
    <w:rsid w:val="001F0695"/>
    <w:rsid w:val="001F101D"/>
    <w:rsid w:val="001F1EC2"/>
    <w:rsid w:val="001F210F"/>
    <w:rsid w:val="001F2690"/>
    <w:rsid w:val="001F2817"/>
    <w:rsid w:val="001F2BEB"/>
    <w:rsid w:val="001F3767"/>
    <w:rsid w:val="001F3BC4"/>
    <w:rsid w:val="001F4447"/>
    <w:rsid w:val="001F5283"/>
    <w:rsid w:val="001F532F"/>
    <w:rsid w:val="001F5CB5"/>
    <w:rsid w:val="001F5CE0"/>
    <w:rsid w:val="001F5E8D"/>
    <w:rsid w:val="001F7943"/>
    <w:rsid w:val="002023CC"/>
    <w:rsid w:val="00204A1C"/>
    <w:rsid w:val="002055B5"/>
    <w:rsid w:val="00205B68"/>
    <w:rsid w:val="00205DFB"/>
    <w:rsid w:val="002069FB"/>
    <w:rsid w:val="00207207"/>
    <w:rsid w:val="002073C1"/>
    <w:rsid w:val="0021001B"/>
    <w:rsid w:val="0021047D"/>
    <w:rsid w:val="00210B6B"/>
    <w:rsid w:val="002116FC"/>
    <w:rsid w:val="0021455C"/>
    <w:rsid w:val="00216BF7"/>
    <w:rsid w:val="0021705C"/>
    <w:rsid w:val="0021725A"/>
    <w:rsid w:val="00220BC9"/>
    <w:rsid w:val="002210FE"/>
    <w:rsid w:val="002214C6"/>
    <w:rsid w:val="00221689"/>
    <w:rsid w:val="00221D6F"/>
    <w:rsid w:val="00222015"/>
    <w:rsid w:val="0022247D"/>
    <w:rsid w:val="00222D5D"/>
    <w:rsid w:val="00224B12"/>
    <w:rsid w:val="0022518A"/>
    <w:rsid w:val="0022758A"/>
    <w:rsid w:val="00230924"/>
    <w:rsid w:val="0023225D"/>
    <w:rsid w:val="0023385C"/>
    <w:rsid w:val="00233E2C"/>
    <w:rsid w:val="002348F0"/>
    <w:rsid w:val="00235264"/>
    <w:rsid w:val="00235D8A"/>
    <w:rsid w:val="002365CC"/>
    <w:rsid w:val="002367DE"/>
    <w:rsid w:val="002368BD"/>
    <w:rsid w:val="002368EE"/>
    <w:rsid w:val="00237E97"/>
    <w:rsid w:val="002412BE"/>
    <w:rsid w:val="00241673"/>
    <w:rsid w:val="002427EA"/>
    <w:rsid w:val="00242E80"/>
    <w:rsid w:val="00242F7F"/>
    <w:rsid w:val="0024309D"/>
    <w:rsid w:val="002436D5"/>
    <w:rsid w:val="0024383B"/>
    <w:rsid w:val="002459A3"/>
    <w:rsid w:val="002467B4"/>
    <w:rsid w:val="002467F3"/>
    <w:rsid w:val="00246D90"/>
    <w:rsid w:val="0024743E"/>
    <w:rsid w:val="002479DC"/>
    <w:rsid w:val="002508C0"/>
    <w:rsid w:val="0025127F"/>
    <w:rsid w:val="00253760"/>
    <w:rsid w:val="00254482"/>
    <w:rsid w:val="00254DC6"/>
    <w:rsid w:val="00257497"/>
    <w:rsid w:val="00257ECE"/>
    <w:rsid w:val="00262C6D"/>
    <w:rsid w:val="002646FE"/>
    <w:rsid w:val="00265B31"/>
    <w:rsid w:val="00270FD4"/>
    <w:rsid w:val="0027240E"/>
    <w:rsid w:val="00274171"/>
    <w:rsid w:val="002762ED"/>
    <w:rsid w:val="0027730B"/>
    <w:rsid w:val="00277C48"/>
    <w:rsid w:val="00277E92"/>
    <w:rsid w:val="00282A05"/>
    <w:rsid w:val="00283198"/>
    <w:rsid w:val="002848AB"/>
    <w:rsid w:val="00285647"/>
    <w:rsid w:val="0028579D"/>
    <w:rsid w:val="00285E12"/>
    <w:rsid w:val="00286BFB"/>
    <w:rsid w:val="0029081F"/>
    <w:rsid w:val="002909BC"/>
    <w:rsid w:val="00290B20"/>
    <w:rsid w:val="00291109"/>
    <w:rsid w:val="002921DA"/>
    <w:rsid w:val="00294319"/>
    <w:rsid w:val="002961F8"/>
    <w:rsid w:val="0029799D"/>
    <w:rsid w:val="00297A93"/>
    <w:rsid w:val="002A011E"/>
    <w:rsid w:val="002A2DB8"/>
    <w:rsid w:val="002A39CD"/>
    <w:rsid w:val="002A548C"/>
    <w:rsid w:val="002A603D"/>
    <w:rsid w:val="002A606B"/>
    <w:rsid w:val="002A6102"/>
    <w:rsid w:val="002A787C"/>
    <w:rsid w:val="002A7CA4"/>
    <w:rsid w:val="002B09AC"/>
    <w:rsid w:val="002B0FF3"/>
    <w:rsid w:val="002B15AA"/>
    <w:rsid w:val="002B1CB0"/>
    <w:rsid w:val="002B2AB7"/>
    <w:rsid w:val="002B2D10"/>
    <w:rsid w:val="002B2F59"/>
    <w:rsid w:val="002B2F9A"/>
    <w:rsid w:val="002B45E7"/>
    <w:rsid w:val="002B510B"/>
    <w:rsid w:val="002B5812"/>
    <w:rsid w:val="002B5A1C"/>
    <w:rsid w:val="002B75AA"/>
    <w:rsid w:val="002B7ADE"/>
    <w:rsid w:val="002B7FF2"/>
    <w:rsid w:val="002C0203"/>
    <w:rsid w:val="002C1A28"/>
    <w:rsid w:val="002C2239"/>
    <w:rsid w:val="002C2B76"/>
    <w:rsid w:val="002C34E3"/>
    <w:rsid w:val="002C5F04"/>
    <w:rsid w:val="002C7218"/>
    <w:rsid w:val="002C77D6"/>
    <w:rsid w:val="002D1BC9"/>
    <w:rsid w:val="002D2C54"/>
    <w:rsid w:val="002D7629"/>
    <w:rsid w:val="002E0621"/>
    <w:rsid w:val="002E2BD0"/>
    <w:rsid w:val="002E40BE"/>
    <w:rsid w:val="002E4DF3"/>
    <w:rsid w:val="002E6363"/>
    <w:rsid w:val="002E6B7C"/>
    <w:rsid w:val="002E713E"/>
    <w:rsid w:val="002F1282"/>
    <w:rsid w:val="002F14CA"/>
    <w:rsid w:val="002F1535"/>
    <w:rsid w:val="002F2B1E"/>
    <w:rsid w:val="002F3478"/>
    <w:rsid w:val="002F3C45"/>
    <w:rsid w:val="002F5F10"/>
    <w:rsid w:val="002F61CE"/>
    <w:rsid w:val="002F67A3"/>
    <w:rsid w:val="002F67B0"/>
    <w:rsid w:val="002F76ED"/>
    <w:rsid w:val="003002EF"/>
    <w:rsid w:val="0030038D"/>
    <w:rsid w:val="0030118D"/>
    <w:rsid w:val="003015AA"/>
    <w:rsid w:val="003018C0"/>
    <w:rsid w:val="003032E5"/>
    <w:rsid w:val="0030370F"/>
    <w:rsid w:val="00304DD7"/>
    <w:rsid w:val="00304FAF"/>
    <w:rsid w:val="00305178"/>
    <w:rsid w:val="0030589A"/>
    <w:rsid w:val="0030674B"/>
    <w:rsid w:val="00306F85"/>
    <w:rsid w:val="00307576"/>
    <w:rsid w:val="003077D8"/>
    <w:rsid w:val="00311140"/>
    <w:rsid w:val="0031316C"/>
    <w:rsid w:val="00314682"/>
    <w:rsid w:val="00315B7C"/>
    <w:rsid w:val="00316299"/>
    <w:rsid w:val="003179D5"/>
    <w:rsid w:val="00317DA2"/>
    <w:rsid w:val="00320C75"/>
    <w:rsid w:val="00320D8F"/>
    <w:rsid w:val="00320E66"/>
    <w:rsid w:val="00321600"/>
    <w:rsid w:val="00321B27"/>
    <w:rsid w:val="00322930"/>
    <w:rsid w:val="0032449B"/>
    <w:rsid w:val="003251EC"/>
    <w:rsid w:val="003263D2"/>
    <w:rsid w:val="00326D83"/>
    <w:rsid w:val="0033145D"/>
    <w:rsid w:val="00331AB5"/>
    <w:rsid w:val="00331E18"/>
    <w:rsid w:val="00332255"/>
    <w:rsid w:val="00332AAE"/>
    <w:rsid w:val="00332AC2"/>
    <w:rsid w:val="0033547F"/>
    <w:rsid w:val="00336B29"/>
    <w:rsid w:val="0033726B"/>
    <w:rsid w:val="00340302"/>
    <w:rsid w:val="0034229B"/>
    <w:rsid w:val="00342499"/>
    <w:rsid w:val="00342CDA"/>
    <w:rsid w:val="00343895"/>
    <w:rsid w:val="00343C2E"/>
    <w:rsid w:val="00344C00"/>
    <w:rsid w:val="00345E63"/>
    <w:rsid w:val="00345FE6"/>
    <w:rsid w:val="003473FD"/>
    <w:rsid w:val="00350840"/>
    <w:rsid w:val="00351B63"/>
    <w:rsid w:val="00351F24"/>
    <w:rsid w:val="00351FE0"/>
    <w:rsid w:val="003538A4"/>
    <w:rsid w:val="00353A58"/>
    <w:rsid w:val="00354047"/>
    <w:rsid w:val="00355AAC"/>
    <w:rsid w:val="00357F04"/>
    <w:rsid w:val="00361132"/>
    <w:rsid w:val="00361374"/>
    <w:rsid w:val="003616F6"/>
    <w:rsid w:val="00364DD8"/>
    <w:rsid w:val="00365CE5"/>
    <w:rsid w:val="00367BE5"/>
    <w:rsid w:val="00367D63"/>
    <w:rsid w:val="003708CD"/>
    <w:rsid w:val="00372A3E"/>
    <w:rsid w:val="0037508A"/>
    <w:rsid w:val="0037518E"/>
    <w:rsid w:val="00376B77"/>
    <w:rsid w:val="00376C02"/>
    <w:rsid w:val="00377CC7"/>
    <w:rsid w:val="0038203E"/>
    <w:rsid w:val="00383199"/>
    <w:rsid w:val="003844E2"/>
    <w:rsid w:val="00385807"/>
    <w:rsid w:val="00385C25"/>
    <w:rsid w:val="00386E69"/>
    <w:rsid w:val="003874A9"/>
    <w:rsid w:val="00392201"/>
    <w:rsid w:val="0039233C"/>
    <w:rsid w:val="0039354F"/>
    <w:rsid w:val="0039361B"/>
    <w:rsid w:val="003A06B1"/>
    <w:rsid w:val="003A1897"/>
    <w:rsid w:val="003A4094"/>
    <w:rsid w:val="003A525E"/>
    <w:rsid w:val="003A689D"/>
    <w:rsid w:val="003A6C7B"/>
    <w:rsid w:val="003A6CE6"/>
    <w:rsid w:val="003A730B"/>
    <w:rsid w:val="003B0C07"/>
    <w:rsid w:val="003B21E1"/>
    <w:rsid w:val="003B2306"/>
    <w:rsid w:val="003B2D30"/>
    <w:rsid w:val="003B4A28"/>
    <w:rsid w:val="003B542B"/>
    <w:rsid w:val="003B6EB1"/>
    <w:rsid w:val="003B7027"/>
    <w:rsid w:val="003C0358"/>
    <w:rsid w:val="003C2C10"/>
    <w:rsid w:val="003C3AB9"/>
    <w:rsid w:val="003C4110"/>
    <w:rsid w:val="003C4B34"/>
    <w:rsid w:val="003C4B98"/>
    <w:rsid w:val="003C557F"/>
    <w:rsid w:val="003C6834"/>
    <w:rsid w:val="003C7061"/>
    <w:rsid w:val="003D054B"/>
    <w:rsid w:val="003D196E"/>
    <w:rsid w:val="003D25A1"/>
    <w:rsid w:val="003D465E"/>
    <w:rsid w:val="003D6B6D"/>
    <w:rsid w:val="003D7CD4"/>
    <w:rsid w:val="003E0EAB"/>
    <w:rsid w:val="003E11C7"/>
    <w:rsid w:val="003E2BB1"/>
    <w:rsid w:val="003E44C5"/>
    <w:rsid w:val="003E478A"/>
    <w:rsid w:val="003E4A7C"/>
    <w:rsid w:val="003E53E0"/>
    <w:rsid w:val="003F118B"/>
    <w:rsid w:val="003F1765"/>
    <w:rsid w:val="003F1DC6"/>
    <w:rsid w:val="003F227E"/>
    <w:rsid w:val="003F264B"/>
    <w:rsid w:val="003F2D54"/>
    <w:rsid w:val="003F3911"/>
    <w:rsid w:val="003F5D5F"/>
    <w:rsid w:val="003F64EE"/>
    <w:rsid w:val="003F7CF7"/>
    <w:rsid w:val="00400A79"/>
    <w:rsid w:val="0040225A"/>
    <w:rsid w:val="00403A75"/>
    <w:rsid w:val="00403C34"/>
    <w:rsid w:val="00403E81"/>
    <w:rsid w:val="0040403D"/>
    <w:rsid w:val="0040445A"/>
    <w:rsid w:val="0040680D"/>
    <w:rsid w:val="004068A1"/>
    <w:rsid w:val="00406B26"/>
    <w:rsid w:val="0040725E"/>
    <w:rsid w:val="00407668"/>
    <w:rsid w:val="004110BF"/>
    <w:rsid w:val="004113EF"/>
    <w:rsid w:val="004122FF"/>
    <w:rsid w:val="00412E83"/>
    <w:rsid w:val="00413066"/>
    <w:rsid w:val="00413307"/>
    <w:rsid w:val="00413A3D"/>
    <w:rsid w:val="00414256"/>
    <w:rsid w:val="00414299"/>
    <w:rsid w:val="00414C11"/>
    <w:rsid w:val="00415C13"/>
    <w:rsid w:val="0041606B"/>
    <w:rsid w:val="00416810"/>
    <w:rsid w:val="004178D1"/>
    <w:rsid w:val="00420610"/>
    <w:rsid w:val="00420933"/>
    <w:rsid w:val="00421171"/>
    <w:rsid w:val="00421FA4"/>
    <w:rsid w:val="00422B85"/>
    <w:rsid w:val="004231B3"/>
    <w:rsid w:val="004235FA"/>
    <w:rsid w:val="00423786"/>
    <w:rsid w:val="00423E12"/>
    <w:rsid w:val="004272ED"/>
    <w:rsid w:val="00427520"/>
    <w:rsid w:val="00427D57"/>
    <w:rsid w:val="004326E7"/>
    <w:rsid w:val="00433CB8"/>
    <w:rsid w:val="00436995"/>
    <w:rsid w:val="0043733D"/>
    <w:rsid w:val="00437695"/>
    <w:rsid w:val="0044360C"/>
    <w:rsid w:val="0044441A"/>
    <w:rsid w:val="00445696"/>
    <w:rsid w:val="00447B0B"/>
    <w:rsid w:val="00447C5B"/>
    <w:rsid w:val="0045128A"/>
    <w:rsid w:val="004523D7"/>
    <w:rsid w:val="00453664"/>
    <w:rsid w:val="00456437"/>
    <w:rsid w:val="00457D22"/>
    <w:rsid w:val="0046271F"/>
    <w:rsid w:val="00462888"/>
    <w:rsid w:val="00463F0F"/>
    <w:rsid w:val="0046403B"/>
    <w:rsid w:val="004654A8"/>
    <w:rsid w:val="0046569B"/>
    <w:rsid w:val="00466569"/>
    <w:rsid w:val="00466BAA"/>
    <w:rsid w:val="004673FD"/>
    <w:rsid w:val="00471E1D"/>
    <w:rsid w:val="004722B1"/>
    <w:rsid w:val="004728AA"/>
    <w:rsid w:val="00472C39"/>
    <w:rsid w:val="00473888"/>
    <w:rsid w:val="004740F8"/>
    <w:rsid w:val="0047444E"/>
    <w:rsid w:val="00474DA4"/>
    <w:rsid w:val="00474F12"/>
    <w:rsid w:val="00475941"/>
    <w:rsid w:val="0047626B"/>
    <w:rsid w:val="00476932"/>
    <w:rsid w:val="00477132"/>
    <w:rsid w:val="00477524"/>
    <w:rsid w:val="004815BC"/>
    <w:rsid w:val="004828CF"/>
    <w:rsid w:val="00483164"/>
    <w:rsid w:val="00485B32"/>
    <w:rsid w:val="00486441"/>
    <w:rsid w:val="0048656C"/>
    <w:rsid w:val="0048717B"/>
    <w:rsid w:val="00490740"/>
    <w:rsid w:val="00490AF4"/>
    <w:rsid w:val="00492163"/>
    <w:rsid w:val="0049295F"/>
    <w:rsid w:val="0049716B"/>
    <w:rsid w:val="004A0BEC"/>
    <w:rsid w:val="004A1D62"/>
    <w:rsid w:val="004A3333"/>
    <w:rsid w:val="004A3D39"/>
    <w:rsid w:val="004A3D5D"/>
    <w:rsid w:val="004A552D"/>
    <w:rsid w:val="004A7214"/>
    <w:rsid w:val="004B02BA"/>
    <w:rsid w:val="004B4E91"/>
    <w:rsid w:val="004B5B44"/>
    <w:rsid w:val="004B5DB6"/>
    <w:rsid w:val="004B6970"/>
    <w:rsid w:val="004B6E90"/>
    <w:rsid w:val="004C6B84"/>
    <w:rsid w:val="004D01B4"/>
    <w:rsid w:val="004D0CFA"/>
    <w:rsid w:val="004D1957"/>
    <w:rsid w:val="004D264B"/>
    <w:rsid w:val="004D2716"/>
    <w:rsid w:val="004D374D"/>
    <w:rsid w:val="004D40EF"/>
    <w:rsid w:val="004D4F33"/>
    <w:rsid w:val="004D6771"/>
    <w:rsid w:val="004D7154"/>
    <w:rsid w:val="004E0044"/>
    <w:rsid w:val="004E03D0"/>
    <w:rsid w:val="004E05A1"/>
    <w:rsid w:val="004E07B3"/>
    <w:rsid w:val="004E14BB"/>
    <w:rsid w:val="004E1C44"/>
    <w:rsid w:val="004E309F"/>
    <w:rsid w:val="004E3C44"/>
    <w:rsid w:val="004E5F13"/>
    <w:rsid w:val="004E7925"/>
    <w:rsid w:val="004F278E"/>
    <w:rsid w:val="004F3CAF"/>
    <w:rsid w:val="004F3D4C"/>
    <w:rsid w:val="004F4AC9"/>
    <w:rsid w:val="004F4BC9"/>
    <w:rsid w:val="004F54F1"/>
    <w:rsid w:val="004F5F6C"/>
    <w:rsid w:val="005010CA"/>
    <w:rsid w:val="005016B4"/>
    <w:rsid w:val="00503188"/>
    <w:rsid w:val="00503675"/>
    <w:rsid w:val="005039F7"/>
    <w:rsid w:val="00504D6F"/>
    <w:rsid w:val="0050588C"/>
    <w:rsid w:val="00505F73"/>
    <w:rsid w:val="00506347"/>
    <w:rsid w:val="005069E3"/>
    <w:rsid w:val="00507DCD"/>
    <w:rsid w:val="00511DF4"/>
    <w:rsid w:val="005126DF"/>
    <w:rsid w:val="00513319"/>
    <w:rsid w:val="00513B7E"/>
    <w:rsid w:val="00513BCB"/>
    <w:rsid w:val="00514A01"/>
    <w:rsid w:val="005158CF"/>
    <w:rsid w:val="005162EB"/>
    <w:rsid w:val="00516E1B"/>
    <w:rsid w:val="00520147"/>
    <w:rsid w:val="00520E15"/>
    <w:rsid w:val="005228C6"/>
    <w:rsid w:val="00523304"/>
    <w:rsid w:val="00523F73"/>
    <w:rsid w:val="005248FF"/>
    <w:rsid w:val="00525EB3"/>
    <w:rsid w:val="00530343"/>
    <w:rsid w:val="005307BE"/>
    <w:rsid w:val="00531375"/>
    <w:rsid w:val="005315E6"/>
    <w:rsid w:val="005329A2"/>
    <w:rsid w:val="00533642"/>
    <w:rsid w:val="00534ADC"/>
    <w:rsid w:val="0053571D"/>
    <w:rsid w:val="005364BD"/>
    <w:rsid w:val="00536EA4"/>
    <w:rsid w:val="005407FB"/>
    <w:rsid w:val="00542922"/>
    <w:rsid w:val="00544BD4"/>
    <w:rsid w:val="005451D0"/>
    <w:rsid w:val="00545CD8"/>
    <w:rsid w:val="00547AB3"/>
    <w:rsid w:val="005517F5"/>
    <w:rsid w:val="00552A25"/>
    <w:rsid w:val="00553375"/>
    <w:rsid w:val="00553E78"/>
    <w:rsid w:val="005553C8"/>
    <w:rsid w:val="00555EA3"/>
    <w:rsid w:val="005568F6"/>
    <w:rsid w:val="0056150E"/>
    <w:rsid w:val="00561F3D"/>
    <w:rsid w:val="00563932"/>
    <w:rsid w:val="00564F51"/>
    <w:rsid w:val="00565754"/>
    <w:rsid w:val="00565E35"/>
    <w:rsid w:val="00566F44"/>
    <w:rsid w:val="0057026C"/>
    <w:rsid w:val="005702DD"/>
    <w:rsid w:val="005702EF"/>
    <w:rsid w:val="00571BC9"/>
    <w:rsid w:val="005721D6"/>
    <w:rsid w:val="00572371"/>
    <w:rsid w:val="005730CD"/>
    <w:rsid w:val="00573660"/>
    <w:rsid w:val="00574E2C"/>
    <w:rsid w:val="00574EE5"/>
    <w:rsid w:val="005752EA"/>
    <w:rsid w:val="00575B34"/>
    <w:rsid w:val="0057736E"/>
    <w:rsid w:val="0058099F"/>
    <w:rsid w:val="005854B3"/>
    <w:rsid w:val="00587E20"/>
    <w:rsid w:val="00587EF1"/>
    <w:rsid w:val="00590722"/>
    <w:rsid w:val="00590A3B"/>
    <w:rsid w:val="00590D6D"/>
    <w:rsid w:val="00591042"/>
    <w:rsid w:val="0059107D"/>
    <w:rsid w:val="00592044"/>
    <w:rsid w:val="00595D6E"/>
    <w:rsid w:val="0059606C"/>
    <w:rsid w:val="005963ED"/>
    <w:rsid w:val="005964D5"/>
    <w:rsid w:val="005966EB"/>
    <w:rsid w:val="0059708C"/>
    <w:rsid w:val="005972A7"/>
    <w:rsid w:val="00597C9D"/>
    <w:rsid w:val="00597EDE"/>
    <w:rsid w:val="005A1249"/>
    <w:rsid w:val="005A3385"/>
    <w:rsid w:val="005A3A1C"/>
    <w:rsid w:val="005A3F7A"/>
    <w:rsid w:val="005A5571"/>
    <w:rsid w:val="005A5D3D"/>
    <w:rsid w:val="005A6AE2"/>
    <w:rsid w:val="005A739F"/>
    <w:rsid w:val="005A7575"/>
    <w:rsid w:val="005B07C1"/>
    <w:rsid w:val="005B14BC"/>
    <w:rsid w:val="005B1C2C"/>
    <w:rsid w:val="005B1D83"/>
    <w:rsid w:val="005B1FF9"/>
    <w:rsid w:val="005B46E3"/>
    <w:rsid w:val="005B544F"/>
    <w:rsid w:val="005B558D"/>
    <w:rsid w:val="005B5D34"/>
    <w:rsid w:val="005B5F14"/>
    <w:rsid w:val="005B61AB"/>
    <w:rsid w:val="005B6C86"/>
    <w:rsid w:val="005B771D"/>
    <w:rsid w:val="005B7B59"/>
    <w:rsid w:val="005C0DCF"/>
    <w:rsid w:val="005C1C12"/>
    <w:rsid w:val="005C54AF"/>
    <w:rsid w:val="005C5B42"/>
    <w:rsid w:val="005C6730"/>
    <w:rsid w:val="005C76DE"/>
    <w:rsid w:val="005D0B09"/>
    <w:rsid w:val="005D0E94"/>
    <w:rsid w:val="005D46B0"/>
    <w:rsid w:val="005D56EB"/>
    <w:rsid w:val="005D68F1"/>
    <w:rsid w:val="005D6C94"/>
    <w:rsid w:val="005D6CFD"/>
    <w:rsid w:val="005E04BF"/>
    <w:rsid w:val="005E27D8"/>
    <w:rsid w:val="005E381A"/>
    <w:rsid w:val="005E3AF1"/>
    <w:rsid w:val="005E4C0D"/>
    <w:rsid w:val="005E5503"/>
    <w:rsid w:val="005E5F36"/>
    <w:rsid w:val="005E7D82"/>
    <w:rsid w:val="005F21ED"/>
    <w:rsid w:val="005F2C6F"/>
    <w:rsid w:val="005F3326"/>
    <w:rsid w:val="005F3334"/>
    <w:rsid w:val="005F47EF"/>
    <w:rsid w:val="005F49CA"/>
    <w:rsid w:val="005F4BFA"/>
    <w:rsid w:val="005F5851"/>
    <w:rsid w:val="005F59CA"/>
    <w:rsid w:val="00600378"/>
    <w:rsid w:val="00600D6D"/>
    <w:rsid w:val="00602142"/>
    <w:rsid w:val="006028B8"/>
    <w:rsid w:val="00602D62"/>
    <w:rsid w:val="00606FFC"/>
    <w:rsid w:val="00612DA9"/>
    <w:rsid w:val="006145C7"/>
    <w:rsid w:val="006145F2"/>
    <w:rsid w:val="00616921"/>
    <w:rsid w:val="00620910"/>
    <w:rsid w:val="006211A1"/>
    <w:rsid w:val="00624847"/>
    <w:rsid w:val="006260BD"/>
    <w:rsid w:val="0062622D"/>
    <w:rsid w:val="006316F1"/>
    <w:rsid w:val="00631DEC"/>
    <w:rsid w:val="00633504"/>
    <w:rsid w:val="00634CBA"/>
    <w:rsid w:val="00635AB8"/>
    <w:rsid w:val="006403F2"/>
    <w:rsid w:val="00640CA5"/>
    <w:rsid w:val="006417EF"/>
    <w:rsid w:val="00642C6F"/>
    <w:rsid w:val="00644346"/>
    <w:rsid w:val="00644393"/>
    <w:rsid w:val="0064534F"/>
    <w:rsid w:val="00645AC7"/>
    <w:rsid w:val="0064647B"/>
    <w:rsid w:val="00646827"/>
    <w:rsid w:val="00646C3E"/>
    <w:rsid w:val="00651F23"/>
    <w:rsid w:val="006521EE"/>
    <w:rsid w:val="00654720"/>
    <w:rsid w:val="00654B75"/>
    <w:rsid w:val="006554DA"/>
    <w:rsid w:val="00656801"/>
    <w:rsid w:val="00661641"/>
    <w:rsid w:val="00663714"/>
    <w:rsid w:val="00663AE8"/>
    <w:rsid w:val="00663B35"/>
    <w:rsid w:val="00667685"/>
    <w:rsid w:val="00672DB8"/>
    <w:rsid w:val="00672FB9"/>
    <w:rsid w:val="006747D4"/>
    <w:rsid w:val="00674BB5"/>
    <w:rsid w:val="0067714A"/>
    <w:rsid w:val="006772EA"/>
    <w:rsid w:val="00677B70"/>
    <w:rsid w:val="00680057"/>
    <w:rsid w:val="00680169"/>
    <w:rsid w:val="00682824"/>
    <w:rsid w:val="00682A1A"/>
    <w:rsid w:val="006832D6"/>
    <w:rsid w:val="00683A0C"/>
    <w:rsid w:val="00685C9C"/>
    <w:rsid w:val="00686EB5"/>
    <w:rsid w:val="00692326"/>
    <w:rsid w:val="00693B3D"/>
    <w:rsid w:val="00694233"/>
    <w:rsid w:val="006962CD"/>
    <w:rsid w:val="00697215"/>
    <w:rsid w:val="006A1CE4"/>
    <w:rsid w:val="006A397C"/>
    <w:rsid w:val="006A4227"/>
    <w:rsid w:val="006A5526"/>
    <w:rsid w:val="006A555F"/>
    <w:rsid w:val="006B0230"/>
    <w:rsid w:val="006B0C85"/>
    <w:rsid w:val="006B1B10"/>
    <w:rsid w:val="006B2E60"/>
    <w:rsid w:val="006B325E"/>
    <w:rsid w:val="006B3474"/>
    <w:rsid w:val="006B4586"/>
    <w:rsid w:val="006B45C6"/>
    <w:rsid w:val="006B4BFE"/>
    <w:rsid w:val="006B634E"/>
    <w:rsid w:val="006C08FB"/>
    <w:rsid w:val="006C0FA3"/>
    <w:rsid w:val="006C299E"/>
    <w:rsid w:val="006C3171"/>
    <w:rsid w:val="006C3671"/>
    <w:rsid w:val="006C55F2"/>
    <w:rsid w:val="006C6AE6"/>
    <w:rsid w:val="006C79D3"/>
    <w:rsid w:val="006D087F"/>
    <w:rsid w:val="006D17DA"/>
    <w:rsid w:val="006D29B4"/>
    <w:rsid w:val="006D4985"/>
    <w:rsid w:val="006D5208"/>
    <w:rsid w:val="006D588C"/>
    <w:rsid w:val="006E258F"/>
    <w:rsid w:val="006E2D4E"/>
    <w:rsid w:val="006E38D0"/>
    <w:rsid w:val="006E5540"/>
    <w:rsid w:val="006F08C4"/>
    <w:rsid w:val="006F127C"/>
    <w:rsid w:val="006F1C69"/>
    <w:rsid w:val="006F2937"/>
    <w:rsid w:val="006F2A53"/>
    <w:rsid w:val="006F32B7"/>
    <w:rsid w:val="006F3C7C"/>
    <w:rsid w:val="006F3E25"/>
    <w:rsid w:val="006F4711"/>
    <w:rsid w:val="006F5C9C"/>
    <w:rsid w:val="006F6D88"/>
    <w:rsid w:val="006F7139"/>
    <w:rsid w:val="006F73DF"/>
    <w:rsid w:val="007004A1"/>
    <w:rsid w:val="00700906"/>
    <w:rsid w:val="00700B67"/>
    <w:rsid w:val="00701BB3"/>
    <w:rsid w:val="00704897"/>
    <w:rsid w:val="00704A5D"/>
    <w:rsid w:val="00704A73"/>
    <w:rsid w:val="00704BBE"/>
    <w:rsid w:val="00705152"/>
    <w:rsid w:val="00705C49"/>
    <w:rsid w:val="007064CF"/>
    <w:rsid w:val="00706D30"/>
    <w:rsid w:val="0071268B"/>
    <w:rsid w:val="00712971"/>
    <w:rsid w:val="00713D28"/>
    <w:rsid w:val="00713F8A"/>
    <w:rsid w:val="00713FCF"/>
    <w:rsid w:val="007154C3"/>
    <w:rsid w:val="0071692F"/>
    <w:rsid w:val="0071723B"/>
    <w:rsid w:val="007212EC"/>
    <w:rsid w:val="00726847"/>
    <w:rsid w:val="007308CB"/>
    <w:rsid w:val="00730FE7"/>
    <w:rsid w:val="00731D4D"/>
    <w:rsid w:val="007338B7"/>
    <w:rsid w:val="00733EF5"/>
    <w:rsid w:val="00733F8F"/>
    <w:rsid w:val="00734DD9"/>
    <w:rsid w:val="00734F49"/>
    <w:rsid w:val="00736851"/>
    <w:rsid w:val="0073721A"/>
    <w:rsid w:val="00740679"/>
    <w:rsid w:val="007458F9"/>
    <w:rsid w:val="00751EA9"/>
    <w:rsid w:val="00753F89"/>
    <w:rsid w:val="00754DE2"/>
    <w:rsid w:val="00755F7B"/>
    <w:rsid w:val="00756763"/>
    <w:rsid w:val="00756D69"/>
    <w:rsid w:val="00757DD1"/>
    <w:rsid w:val="00757FC7"/>
    <w:rsid w:val="007612B6"/>
    <w:rsid w:val="007613AA"/>
    <w:rsid w:val="00761C22"/>
    <w:rsid w:val="00763003"/>
    <w:rsid w:val="0076312A"/>
    <w:rsid w:val="00763983"/>
    <w:rsid w:val="00763BBD"/>
    <w:rsid w:val="00763E64"/>
    <w:rsid w:val="0076439E"/>
    <w:rsid w:val="007649CE"/>
    <w:rsid w:val="00764AAA"/>
    <w:rsid w:val="00764FE0"/>
    <w:rsid w:val="00765D6A"/>
    <w:rsid w:val="00767EFA"/>
    <w:rsid w:val="00770038"/>
    <w:rsid w:val="007724E0"/>
    <w:rsid w:val="00773123"/>
    <w:rsid w:val="007731FF"/>
    <w:rsid w:val="0077410F"/>
    <w:rsid w:val="007746EC"/>
    <w:rsid w:val="007759FA"/>
    <w:rsid w:val="00775FAD"/>
    <w:rsid w:val="0078120E"/>
    <w:rsid w:val="00781CB3"/>
    <w:rsid w:val="007840BA"/>
    <w:rsid w:val="0078533B"/>
    <w:rsid w:val="007858E9"/>
    <w:rsid w:val="00785E5B"/>
    <w:rsid w:val="007864D2"/>
    <w:rsid w:val="00786AF5"/>
    <w:rsid w:val="00786BD7"/>
    <w:rsid w:val="00786DCF"/>
    <w:rsid w:val="0078797F"/>
    <w:rsid w:val="00790754"/>
    <w:rsid w:val="0079439A"/>
    <w:rsid w:val="007A00F8"/>
    <w:rsid w:val="007A0B2A"/>
    <w:rsid w:val="007A0CFB"/>
    <w:rsid w:val="007A2492"/>
    <w:rsid w:val="007A2B02"/>
    <w:rsid w:val="007A410E"/>
    <w:rsid w:val="007A5622"/>
    <w:rsid w:val="007A5666"/>
    <w:rsid w:val="007A6B63"/>
    <w:rsid w:val="007A6F21"/>
    <w:rsid w:val="007A7820"/>
    <w:rsid w:val="007B0CD4"/>
    <w:rsid w:val="007B23B1"/>
    <w:rsid w:val="007B2F66"/>
    <w:rsid w:val="007B339D"/>
    <w:rsid w:val="007B391C"/>
    <w:rsid w:val="007B3AF8"/>
    <w:rsid w:val="007B4537"/>
    <w:rsid w:val="007B5E19"/>
    <w:rsid w:val="007B63DA"/>
    <w:rsid w:val="007B6946"/>
    <w:rsid w:val="007B7C37"/>
    <w:rsid w:val="007B7FC3"/>
    <w:rsid w:val="007C00B8"/>
    <w:rsid w:val="007C35BB"/>
    <w:rsid w:val="007C4467"/>
    <w:rsid w:val="007C5737"/>
    <w:rsid w:val="007D27BD"/>
    <w:rsid w:val="007D29AE"/>
    <w:rsid w:val="007D3267"/>
    <w:rsid w:val="007D41A7"/>
    <w:rsid w:val="007D4DED"/>
    <w:rsid w:val="007D4E58"/>
    <w:rsid w:val="007D6EA3"/>
    <w:rsid w:val="007D743B"/>
    <w:rsid w:val="007E02E8"/>
    <w:rsid w:val="007E1792"/>
    <w:rsid w:val="007E2023"/>
    <w:rsid w:val="007E3CF4"/>
    <w:rsid w:val="007E42D6"/>
    <w:rsid w:val="007E5BF5"/>
    <w:rsid w:val="007E6039"/>
    <w:rsid w:val="007E6A21"/>
    <w:rsid w:val="007E7292"/>
    <w:rsid w:val="007E7A48"/>
    <w:rsid w:val="007F2551"/>
    <w:rsid w:val="007F2B60"/>
    <w:rsid w:val="007F2E0A"/>
    <w:rsid w:val="007F3B6B"/>
    <w:rsid w:val="007F5DAB"/>
    <w:rsid w:val="007F5EC1"/>
    <w:rsid w:val="007F6BB7"/>
    <w:rsid w:val="00802A57"/>
    <w:rsid w:val="00802DDE"/>
    <w:rsid w:val="00802FD7"/>
    <w:rsid w:val="0080354D"/>
    <w:rsid w:val="00803C4E"/>
    <w:rsid w:val="008044F1"/>
    <w:rsid w:val="008051E1"/>
    <w:rsid w:val="008067CC"/>
    <w:rsid w:val="008110DA"/>
    <w:rsid w:val="00811D26"/>
    <w:rsid w:val="00813A39"/>
    <w:rsid w:val="00814345"/>
    <w:rsid w:val="00814531"/>
    <w:rsid w:val="00815612"/>
    <w:rsid w:val="00816813"/>
    <w:rsid w:val="00816EA3"/>
    <w:rsid w:val="0081724A"/>
    <w:rsid w:val="00820B1A"/>
    <w:rsid w:val="00820C76"/>
    <w:rsid w:val="0082251F"/>
    <w:rsid w:val="00822A92"/>
    <w:rsid w:val="00822F87"/>
    <w:rsid w:val="00823E60"/>
    <w:rsid w:val="00824BCB"/>
    <w:rsid w:val="00824E7E"/>
    <w:rsid w:val="00825015"/>
    <w:rsid w:val="008251D4"/>
    <w:rsid w:val="00826999"/>
    <w:rsid w:val="008278AA"/>
    <w:rsid w:val="00827EA1"/>
    <w:rsid w:val="00830860"/>
    <w:rsid w:val="0083204F"/>
    <w:rsid w:val="008321E3"/>
    <w:rsid w:val="008323F3"/>
    <w:rsid w:val="00832C24"/>
    <w:rsid w:val="0083335D"/>
    <w:rsid w:val="0083364E"/>
    <w:rsid w:val="008350A3"/>
    <w:rsid w:val="008352D9"/>
    <w:rsid w:val="00836CB1"/>
    <w:rsid w:val="00837775"/>
    <w:rsid w:val="008379BC"/>
    <w:rsid w:val="00841CAA"/>
    <w:rsid w:val="00842E7F"/>
    <w:rsid w:val="00843C12"/>
    <w:rsid w:val="0084655B"/>
    <w:rsid w:val="00847DE3"/>
    <w:rsid w:val="0085041F"/>
    <w:rsid w:val="008511FA"/>
    <w:rsid w:val="008535E9"/>
    <w:rsid w:val="00855D6A"/>
    <w:rsid w:val="00856F99"/>
    <w:rsid w:val="0085715F"/>
    <w:rsid w:val="008572BE"/>
    <w:rsid w:val="00857D91"/>
    <w:rsid w:val="00860E1F"/>
    <w:rsid w:val="00861D84"/>
    <w:rsid w:val="00862030"/>
    <w:rsid w:val="0086205C"/>
    <w:rsid w:val="00862218"/>
    <w:rsid w:val="00863075"/>
    <w:rsid w:val="008639B0"/>
    <w:rsid w:val="008639F5"/>
    <w:rsid w:val="008652E6"/>
    <w:rsid w:val="00870AF5"/>
    <w:rsid w:val="00870E05"/>
    <w:rsid w:val="00873425"/>
    <w:rsid w:val="008734B3"/>
    <w:rsid w:val="0087429D"/>
    <w:rsid w:val="00874F46"/>
    <w:rsid w:val="00876075"/>
    <w:rsid w:val="00876186"/>
    <w:rsid w:val="00876998"/>
    <w:rsid w:val="008806BC"/>
    <w:rsid w:val="00881340"/>
    <w:rsid w:val="00883120"/>
    <w:rsid w:val="00884DE1"/>
    <w:rsid w:val="0088638B"/>
    <w:rsid w:val="00886548"/>
    <w:rsid w:val="008867F4"/>
    <w:rsid w:val="008869BD"/>
    <w:rsid w:val="00887859"/>
    <w:rsid w:val="00890126"/>
    <w:rsid w:val="00890327"/>
    <w:rsid w:val="00892326"/>
    <w:rsid w:val="008948B1"/>
    <w:rsid w:val="00895B21"/>
    <w:rsid w:val="00896BC1"/>
    <w:rsid w:val="008A3199"/>
    <w:rsid w:val="008A36E8"/>
    <w:rsid w:val="008A4FD9"/>
    <w:rsid w:val="008A5934"/>
    <w:rsid w:val="008A67A5"/>
    <w:rsid w:val="008A6D29"/>
    <w:rsid w:val="008B0ECA"/>
    <w:rsid w:val="008B2C5E"/>
    <w:rsid w:val="008B2C82"/>
    <w:rsid w:val="008B557D"/>
    <w:rsid w:val="008B7652"/>
    <w:rsid w:val="008B79FB"/>
    <w:rsid w:val="008C0EA3"/>
    <w:rsid w:val="008C1B01"/>
    <w:rsid w:val="008C33CE"/>
    <w:rsid w:val="008C5C2E"/>
    <w:rsid w:val="008C5DD2"/>
    <w:rsid w:val="008C6501"/>
    <w:rsid w:val="008C749B"/>
    <w:rsid w:val="008D00A9"/>
    <w:rsid w:val="008D1212"/>
    <w:rsid w:val="008D1500"/>
    <w:rsid w:val="008D25FC"/>
    <w:rsid w:val="008D4880"/>
    <w:rsid w:val="008D49B2"/>
    <w:rsid w:val="008D7EA8"/>
    <w:rsid w:val="008D7EEB"/>
    <w:rsid w:val="008E0A66"/>
    <w:rsid w:val="008E1A96"/>
    <w:rsid w:val="008E1B84"/>
    <w:rsid w:val="008E1CA9"/>
    <w:rsid w:val="008E4AE0"/>
    <w:rsid w:val="008E76C0"/>
    <w:rsid w:val="008F09B2"/>
    <w:rsid w:val="008F16E5"/>
    <w:rsid w:val="008F1AFA"/>
    <w:rsid w:val="008F22AF"/>
    <w:rsid w:val="008F2AB9"/>
    <w:rsid w:val="008F2C04"/>
    <w:rsid w:val="008F2D26"/>
    <w:rsid w:val="008F4BB2"/>
    <w:rsid w:val="008F58D6"/>
    <w:rsid w:val="008F58F6"/>
    <w:rsid w:val="008F7C30"/>
    <w:rsid w:val="00900FF8"/>
    <w:rsid w:val="00901123"/>
    <w:rsid w:val="00902049"/>
    <w:rsid w:val="00903158"/>
    <w:rsid w:val="00904BC3"/>
    <w:rsid w:val="00906078"/>
    <w:rsid w:val="00906A32"/>
    <w:rsid w:val="00911513"/>
    <w:rsid w:val="00911A63"/>
    <w:rsid w:val="009125CD"/>
    <w:rsid w:val="009128B7"/>
    <w:rsid w:val="00913606"/>
    <w:rsid w:val="00914219"/>
    <w:rsid w:val="00914A75"/>
    <w:rsid w:val="00915D1F"/>
    <w:rsid w:val="009200DF"/>
    <w:rsid w:val="009208CC"/>
    <w:rsid w:val="00920E29"/>
    <w:rsid w:val="009218CD"/>
    <w:rsid w:val="00921A9F"/>
    <w:rsid w:val="0092232E"/>
    <w:rsid w:val="0092366D"/>
    <w:rsid w:val="00924381"/>
    <w:rsid w:val="00925101"/>
    <w:rsid w:val="00926455"/>
    <w:rsid w:val="00927047"/>
    <w:rsid w:val="009306A9"/>
    <w:rsid w:val="00930F66"/>
    <w:rsid w:val="009310A7"/>
    <w:rsid w:val="00933C84"/>
    <w:rsid w:val="009344C7"/>
    <w:rsid w:val="00934601"/>
    <w:rsid w:val="00934957"/>
    <w:rsid w:val="00934DFF"/>
    <w:rsid w:val="00935898"/>
    <w:rsid w:val="00935B65"/>
    <w:rsid w:val="00936083"/>
    <w:rsid w:val="0093673C"/>
    <w:rsid w:val="0093678F"/>
    <w:rsid w:val="00936F60"/>
    <w:rsid w:val="009401B1"/>
    <w:rsid w:val="00943637"/>
    <w:rsid w:val="00943B3B"/>
    <w:rsid w:val="009455ED"/>
    <w:rsid w:val="00945BF7"/>
    <w:rsid w:val="00946907"/>
    <w:rsid w:val="00946932"/>
    <w:rsid w:val="009500B5"/>
    <w:rsid w:val="00950299"/>
    <w:rsid w:val="00950EE2"/>
    <w:rsid w:val="009534A0"/>
    <w:rsid w:val="0096001E"/>
    <w:rsid w:val="00960251"/>
    <w:rsid w:val="00960298"/>
    <w:rsid w:val="00960F71"/>
    <w:rsid w:val="0096135E"/>
    <w:rsid w:val="009615C3"/>
    <w:rsid w:val="00963720"/>
    <w:rsid w:val="00963849"/>
    <w:rsid w:val="00965487"/>
    <w:rsid w:val="00965BE1"/>
    <w:rsid w:val="00965C22"/>
    <w:rsid w:val="009663F8"/>
    <w:rsid w:val="009673BF"/>
    <w:rsid w:val="0096795E"/>
    <w:rsid w:val="00970880"/>
    <w:rsid w:val="0097091A"/>
    <w:rsid w:val="00970C63"/>
    <w:rsid w:val="00973C25"/>
    <w:rsid w:val="00975264"/>
    <w:rsid w:val="00976810"/>
    <w:rsid w:val="00977FAE"/>
    <w:rsid w:val="00980356"/>
    <w:rsid w:val="009813F6"/>
    <w:rsid w:val="00981EB7"/>
    <w:rsid w:val="00983997"/>
    <w:rsid w:val="00986338"/>
    <w:rsid w:val="00986C7E"/>
    <w:rsid w:val="00986E8A"/>
    <w:rsid w:val="00987FAC"/>
    <w:rsid w:val="00994E3C"/>
    <w:rsid w:val="00994F67"/>
    <w:rsid w:val="009972B6"/>
    <w:rsid w:val="009A046A"/>
    <w:rsid w:val="009A0994"/>
    <w:rsid w:val="009A0BCB"/>
    <w:rsid w:val="009A28CA"/>
    <w:rsid w:val="009A2D94"/>
    <w:rsid w:val="009A35BE"/>
    <w:rsid w:val="009A4624"/>
    <w:rsid w:val="009A56FD"/>
    <w:rsid w:val="009A7183"/>
    <w:rsid w:val="009A7354"/>
    <w:rsid w:val="009A7B0D"/>
    <w:rsid w:val="009A7B87"/>
    <w:rsid w:val="009B0F0F"/>
    <w:rsid w:val="009B14EC"/>
    <w:rsid w:val="009B1ABD"/>
    <w:rsid w:val="009B1ACE"/>
    <w:rsid w:val="009B371A"/>
    <w:rsid w:val="009B4398"/>
    <w:rsid w:val="009B5F82"/>
    <w:rsid w:val="009B6111"/>
    <w:rsid w:val="009C005C"/>
    <w:rsid w:val="009C1767"/>
    <w:rsid w:val="009C21CD"/>
    <w:rsid w:val="009C2EE4"/>
    <w:rsid w:val="009C359C"/>
    <w:rsid w:val="009C3E8F"/>
    <w:rsid w:val="009C495B"/>
    <w:rsid w:val="009C50FF"/>
    <w:rsid w:val="009C5FC0"/>
    <w:rsid w:val="009C6428"/>
    <w:rsid w:val="009C7B0F"/>
    <w:rsid w:val="009D0424"/>
    <w:rsid w:val="009D0B36"/>
    <w:rsid w:val="009D0B5B"/>
    <w:rsid w:val="009D26DB"/>
    <w:rsid w:val="009D2B70"/>
    <w:rsid w:val="009D2DF7"/>
    <w:rsid w:val="009D3E47"/>
    <w:rsid w:val="009D527C"/>
    <w:rsid w:val="009D5FD4"/>
    <w:rsid w:val="009D6491"/>
    <w:rsid w:val="009D6AC0"/>
    <w:rsid w:val="009D7257"/>
    <w:rsid w:val="009E0879"/>
    <w:rsid w:val="009E08FF"/>
    <w:rsid w:val="009E13F4"/>
    <w:rsid w:val="009E2A4E"/>
    <w:rsid w:val="009E45FF"/>
    <w:rsid w:val="009E566F"/>
    <w:rsid w:val="009E62F9"/>
    <w:rsid w:val="009E6D06"/>
    <w:rsid w:val="009E736A"/>
    <w:rsid w:val="009F19D9"/>
    <w:rsid w:val="009F35AD"/>
    <w:rsid w:val="009F5818"/>
    <w:rsid w:val="009F66A1"/>
    <w:rsid w:val="009F68EC"/>
    <w:rsid w:val="00A00C4C"/>
    <w:rsid w:val="00A03CD5"/>
    <w:rsid w:val="00A0515B"/>
    <w:rsid w:val="00A06D57"/>
    <w:rsid w:val="00A073E4"/>
    <w:rsid w:val="00A07A51"/>
    <w:rsid w:val="00A10625"/>
    <w:rsid w:val="00A10C7F"/>
    <w:rsid w:val="00A1112C"/>
    <w:rsid w:val="00A1115D"/>
    <w:rsid w:val="00A1191C"/>
    <w:rsid w:val="00A11934"/>
    <w:rsid w:val="00A12313"/>
    <w:rsid w:val="00A12D36"/>
    <w:rsid w:val="00A13807"/>
    <w:rsid w:val="00A13965"/>
    <w:rsid w:val="00A14BC3"/>
    <w:rsid w:val="00A17471"/>
    <w:rsid w:val="00A205BA"/>
    <w:rsid w:val="00A2094C"/>
    <w:rsid w:val="00A21389"/>
    <w:rsid w:val="00A21FD2"/>
    <w:rsid w:val="00A23529"/>
    <w:rsid w:val="00A23810"/>
    <w:rsid w:val="00A23983"/>
    <w:rsid w:val="00A24BBB"/>
    <w:rsid w:val="00A257D6"/>
    <w:rsid w:val="00A27D83"/>
    <w:rsid w:val="00A30690"/>
    <w:rsid w:val="00A312E2"/>
    <w:rsid w:val="00A328EA"/>
    <w:rsid w:val="00A33066"/>
    <w:rsid w:val="00A3377A"/>
    <w:rsid w:val="00A348F3"/>
    <w:rsid w:val="00A35BC9"/>
    <w:rsid w:val="00A365B7"/>
    <w:rsid w:val="00A368EB"/>
    <w:rsid w:val="00A377E6"/>
    <w:rsid w:val="00A40616"/>
    <w:rsid w:val="00A40621"/>
    <w:rsid w:val="00A406CA"/>
    <w:rsid w:val="00A4209D"/>
    <w:rsid w:val="00A424DC"/>
    <w:rsid w:val="00A43249"/>
    <w:rsid w:val="00A43C54"/>
    <w:rsid w:val="00A44A1B"/>
    <w:rsid w:val="00A45145"/>
    <w:rsid w:val="00A50D1F"/>
    <w:rsid w:val="00A51AF6"/>
    <w:rsid w:val="00A521A5"/>
    <w:rsid w:val="00A526F7"/>
    <w:rsid w:val="00A52F74"/>
    <w:rsid w:val="00A54F48"/>
    <w:rsid w:val="00A57489"/>
    <w:rsid w:val="00A63AFC"/>
    <w:rsid w:val="00A64066"/>
    <w:rsid w:val="00A65C83"/>
    <w:rsid w:val="00A66135"/>
    <w:rsid w:val="00A664DB"/>
    <w:rsid w:val="00A66933"/>
    <w:rsid w:val="00A679E5"/>
    <w:rsid w:val="00A70BE5"/>
    <w:rsid w:val="00A72B00"/>
    <w:rsid w:val="00A745C4"/>
    <w:rsid w:val="00A7465D"/>
    <w:rsid w:val="00A7633D"/>
    <w:rsid w:val="00A76409"/>
    <w:rsid w:val="00A76DBE"/>
    <w:rsid w:val="00A80223"/>
    <w:rsid w:val="00A81323"/>
    <w:rsid w:val="00A8151F"/>
    <w:rsid w:val="00A82001"/>
    <w:rsid w:val="00A827B5"/>
    <w:rsid w:val="00A8288A"/>
    <w:rsid w:val="00A82D1E"/>
    <w:rsid w:val="00A83408"/>
    <w:rsid w:val="00A83E8A"/>
    <w:rsid w:val="00A84F95"/>
    <w:rsid w:val="00A8505F"/>
    <w:rsid w:val="00A86261"/>
    <w:rsid w:val="00A86A6A"/>
    <w:rsid w:val="00A90E91"/>
    <w:rsid w:val="00A9119A"/>
    <w:rsid w:val="00A92B9F"/>
    <w:rsid w:val="00A92CB1"/>
    <w:rsid w:val="00A93072"/>
    <w:rsid w:val="00A946EC"/>
    <w:rsid w:val="00A9523B"/>
    <w:rsid w:val="00A95968"/>
    <w:rsid w:val="00A959CB"/>
    <w:rsid w:val="00A96BDB"/>
    <w:rsid w:val="00AA0620"/>
    <w:rsid w:val="00AA09E3"/>
    <w:rsid w:val="00AA0D29"/>
    <w:rsid w:val="00AA160E"/>
    <w:rsid w:val="00AA1BB2"/>
    <w:rsid w:val="00AA2764"/>
    <w:rsid w:val="00AA63FD"/>
    <w:rsid w:val="00AA6831"/>
    <w:rsid w:val="00AA6AE5"/>
    <w:rsid w:val="00AB0FAE"/>
    <w:rsid w:val="00AB1906"/>
    <w:rsid w:val="00AB2432"/>
    <w:rsid w:val="00AB2C80"/>
    <w:rsid w:val="00AB4FBF"/>
    <w:rsid w:val="00AB5D89"/>
    <w:rsid w:val="00AB600C"/>
    <w:rsid w:val="00AC07B9"/>
    <w:rsid w:val="00AC0D01"/>
    <w:rsid w:val="00AC0E27"/>
    <w:rsid w:val="00AC19E3"/>
    <w:rsid w:val="00AC4FAE"/>
    <w:rsid w:val="00AC72DF"/>
    <w:rsid w:val="00AD306E"/>
    <w:rsid w:val="00AD4F60"/>
    <w:rsid w:val="00AD6BAF"/>
    <w:rsid w:val="00AD7DFF"/>
    <w:rsid w:val="00AD7F7C"/>
    <w:rsid w:val="00AE0445"/>
    <w:rsid w:val="00AE276F"/>
    <w:rsid w:val="00AE2C78"/>
    <w:rsid w:val="00AE3B75"/>
    <w:rsid w:val="00AE70E8"/>
    <w:rsid w:val="00AE7EF0"/>
    <w:rsid w:val="00AF007F"/>
    <w:rsid w:val="00AF050A"/>
    <w:rsid w:val="00AF397C"/>
    <w:rsid w:val="00AF3FAB"/>
    <w:rsid w:val="00AF5A9D"/>
    <w:rsid w:val="00AF5B55"/>
    <w:rsid w:val="00AF5DD4"/>
    <w:rsid w:val="00AF689F"/>
    <w:rsid w:val="00B00D7A"/>
    <w:rsid w:val="00B014A0"/>
    <w:rsid w:val="00B0230D"/>
    <w:rsid w:val="00B02632"/>
    <w:rsid w:val="00B07506"/>
    <w:rsid w:val="00B107AF"/>
    <w:rsid w:val="00B11C92"/>
    <w:rsid w:val="00B136E1"/>
    <w:rsid w:val="00B13C1C"/>
    <w:rsid w:val="00B151B5"/>
    <w:rsid w:val="00B165D0"/>
    <w:rsid w:val="00B1757B"/>
    <w:rsid w:val="00B20BF4"/>
    <w:rsid w:val="00B20D99"/>
    <w:rsid w:val="00B21FB3"/>
    <w:rsid w:val="00B22796"/>
    <w:rsid w:val="00B22BF1"/>
    <w:rsid w:val="00B23022"/>
    <w:rsid w:val="00B275C4"/>
    <w:rsid w:val="00B2778A"/>
    <w:rsid w:val="00B27C73"/>
    <w:rsid w:val="00B3091A"/>
    <w:rsid w:val="00B30A53"/>
    <w:rsid w:val="00B33D41"/>
    <w:rsid w:val="00B33DD5"/>
    <w:rsid w:val="00B34597"/>
    <w:rsid w:val="00B35264"/>
    <w:rsid w:val="00B36263"/>
    <w:rsid w:val="00B37831"/>
    <w:rsid w:val="00B379E6"/>
    <w:rsid w:val="00B37B55"/>
    <w:rsid w:val="00B412E5"/>
    <w:rsid w:val="00B44248"/>
    <w:rsid w:val="00B45342"/>
    <w:rsid w:val="00B4562A"/>
    <w:rsid w:val="00B45A6E"/>
    <w:rsid w:val="00B45FAD"/>
    <w:rsid w:val="00B4609B"/>
    <w:rsid w:val="00B4640A"/>
    <w:rsid w:val="00B46F14"/>
    <w:rsid w:val="00B476CA"/>
    <w:rsid w:val="00B479F7"/>
    <w:rsid w:val="00B5026B"/>
    <w:rsid w:val="00B5066E"/>
    <w:rsid w:val="00B50884"/>
    <w:rsid w:val="00B50EFC"/>
    <w:rsid w:val="00B51BFA"/>
    <w:rsid w:val="00B52D97"/>
    <w:rsid w:val="00B53871"/>
    <w:rsid w:val="00B54F6E"/>
    <w:rsid w:val="00B5581B"/>
    <w:rsid w:val="00B55D53"/>
    <w:rsid w:val="00B56694"/>
    <w:rsid w:val="00B57E76"/>
    <w:rsid w:val="00B611C6"/>
    <w:rsid w:val="00B6152B"/>
    <w:rsid w:val="00B63079"/>
    <w:rsid w:val="00B63EFE"/>
    <w:rsid w:val="00B6477B"/>
    <w:rsid w:val="00B65684"/>
    <w:rsid w:val="00B66B19"/>
    <w:rsid w:val="00B66E6D"/>
    <w:rsid w:val="00B67180"/>
    <w:rsid w:val="00B67E45"/>
    <w:rsid w:val="00B71B71"/>
    <w:rsid w:val="00B71D38"/>
    <w:rsid w:val="00B7353D"/>
    <w:rsid w:val="00B73F43"/>
    <w:rsid w:val="00B76189"/>
    <w:rsid w:val="00B77C36"/>
    <w:rsid w:val="00B8237F"/>
    <w:rsid w:val="00B82DE3"/>
    <w:rsid w:val="00B84DD8"/>
    <w:rsid w:val="00B85D42"/>
    <w:rsid w:val="00B87513"/>
    <w:rsid w:val="00B87B2E"/>
    <w:rsid w:val="00B90E37"/>
    <w:rsid w:val="00B90EC7"/>
    <w:rsid w:val="00B90F4E"/>
    <w:rsid w:val="00B923A3"/>
    <w:rsid w:val="00B92822"/>
    <w:rsid w:val="00B92CFA"/>
    <w:rsid w:val="00B93F28"/>
    <w:rsid w:val="00B958E6"/>
    <w:rsid w:val="00BA3697"/>
    <w:rsid w:val="00BA3A49"/>
    <w:rsid w:val="00BA3D5B"/>
    <w:rsid w:val="00BA4146"/>
    <w:rsid w:val="00BA4717"/>
    <w:rsid w:val="00BA5349"/>
    <w:rsid w:val="00BA684B"/>
    <w:rsid w:val="00BA7213"/>
    <w:rsid w:val="00BA75A7"/>
    <w:rsid w:val="00BB01A6"/>
    <w:rsid w:val="00BB0350"/>
    <w:rsid w:val="00BB38E0"/>
    <w:rsid w:val="00BB44E3"/>
    <w:rsid w:val="00BB4593"/>
    <w:rsid w:val="00BB464D"/>
    <w:rsid w:val="00BB4908"/>
    <w:rsid w:val="00BB51B9"/>
    <w:rsid w:val="00BB5C6C"/>
    <w:rsid w:val="00BB6391"/>
    <w:rsid w:val="00BC197F"/>
    <w:rsid w:val="00BC1C44"/>
    <w:rsid w:val="00BC3B69"/>
    <w:rsid w:val="00BC3CE4"/>
    <w:rsid w:val="00BC3F5F"/>
    <w:rsid w:val="00BC48DC"/>
    <w:rsid w:val="00BC6C38"/>
    <w:rsid w:val="00BC6D86"/>
    <w:rsid w:val="00BC708D"/>
    <w:rsid w:val="00BC7967"/>
    <w:rsid w:val="00BD08E4"/>
    <w:rsid w:val="00BD0C1D"/>
    <w:rsid w:val="00BD1DBD"/>
    <w:rsid w:val="00BD22AE"/>
    <w:rsid w:val="00BD27F4"/>
    <w:rsid w:val="00BD314C"/>
    <w:rsid w:val="00BD3346"/>
    <w:rsid w:val="00BD3B65"/>
    <w:rsid w:val="00BD3D27"/>
    <w:rsid w:val="00BD4816"/>
    <w:rsid w:val="00BD4A72"/>
    <w:rsid w:val="00BD5E4F"/>
    <w:rsid w:val="00BD5FC8"/>
    <w:rsid w:val="00BD61A6"/>
    <w:rsid w:val="00BD6631"/>
    <w:rsid w:val="00BD6DFD"/>
    <w:rsid w:val="00BD6F9D"/>
    <w:rsid w:val="00BD7A3E"/>
    <w:rsid w:val="00BE00FA"/>
    <w:rsid w:val="00BE0187"/>
    <w:rsid w:val="00BE0AEC"/>
    <w:rsid w:val="00BE10F3"/>
    <w:rsid w:val="00BE14C0"/>
    <w:rsid w:val="00BE1DB7"/>
    <w:rsid w:val="00BE1DCF"/>
    <w:rsid w:val="00BE243A"/>
    <w:rsid w:val="00BE3BC0"/>
    <w:rsid w:val="00BE3F64"/>
    <w:rsid w:val="00BE505A"/>
    <w:rsid w:val="00BE693A"/>
    <w:rsid w:val="00BE6977"/>
    <w:rsid w:val="00BE6D92"/>
    <w:rsid w:val="00BE7C84"/>
    <w:rsid w:val="00BE7FB7"/>
    <w:rsid w:val="00BF2190"/>
    <w:rsid w:val="00BF31D5"/>
    <w:rsid w:val="00BF5F93"/>
    <w:rsid w:val="00C003C6"/>
    <w:rsid w:val="00C0223F"/>
    <w:rsid w:val="00C0336F"/>
    <w:rsid w:val="00C0409A"/>
    <w:rsid w:val="00C040A6"/>
    <w:rsid w:val="00C052CB"/>
    <w:rsid w:val="00C058BE"/>
    <w:rsid w:val="00C05C02"/>
    <w:rsid w:val="00C06B46"/>
    <w:rsid w:val="00C07EAF"/>
    <w:rsid w:val="00C10119"/>
    <w:rsid w:val="00C104A7"/>
    <w:rsid w:val="00C12378"/>
    <w:rsid w:val="00C13BC7"/>
    <w:rsid w:val="00C150C1"/>
    <w:rsid w:val="00C175EF"/>
    <w:rsid w:val="00C203B1"/>
    <w:rsid w:val="00C207C9"/>
    <w:rsid w:val="00C209D0"/>
    <w:rsid w:val="00C21A60"/>
    <w:rsid w:val="00C21B82"/>
    <w:rsid w:val="00C25426"/>
    <w:rsid w:val="00C257A3"/>
    <w:rsid w:val="00C27407"/>
    <w:rsid w:val="00C27600"/>
    <w:rsid w:val="00C27C30"/>
    <w:rsid w:val="00C31B6A"/>
    <w:rsid w:val="00C31E20"/>
    <w:rsid w:val="00C32C45"/>
    <w:rsid w:val="00C3363E"/>
    <w:rsid w:val="00C338D6"/>
    <w:rsid w:val="00C33C14"/>
    <w:rsid w:val="00C35215"/>
    <w:rsid w:val="00C35260"/>
    <w:rsid w:val="00C3769A"/>
    <w:rsid w:val="00C405BA"/>
    <w:rsid w:val="00C40FC9"/>
    <w:rsid w:val="00C41394"/>
    <w:rsid w:val="00C41519"/>
    <w:rsid w:val="00C424A9"/>
    <w:rsid w:val="00C43851"/>
    <w:rsid w:val="00C44638"/>
    <w:rsid w:val="00C467F6"/>
    <w:rsid w:val="00C46B3E"/>
    <w:rsid w:val="00C46D0E"/>
    <w:rsid w:val="00C475FC"/>
    <w:rsid w:val="00C47B69"/>
    <w:rsid w:val="00C5087F"/>
    <w:rsid w:val="00C50D8D"/>
    <w:rsid w:val="00C50F5A"/>
    <w:rsid w:val="00C51E5D"/>
    <w:rsid w:val="00C52185"/>
    <w:rsid w:val="00C52BA8"/>
    <w:rsid w:val="00C52FC8"/>
    <w:rsid w:val="00C54253"/>
    <w:rsid w:val="00C56777"/>
    <w:rsid w:val="00C56F2F"/>
    <w:rsid w:val="00C57682"/>
    <w:rsid w:val="00C619C0"/>
    <w:rsid w:val="00C637BD"/>
    <w:rsid w:val="00C67363"/>
    <w:rsid w:val="00C67E0F"/>
    <w:rsid w:val="00C67F71"/>
    <w:rsid w:val="00C73F07"/>
    <w:rsid w:val="00C7409D"/>
    <w:rsid w:val="00C7753E"/>
    <w:rsid w:val="00C775D8"/>
    <w:rsid w:val="00C80BFD"/>
    <w:rsid w:val="00C83501"/>
    <w:rsid w:val="00C8386E"/>
    <w:rsid w:val="00C850CA"/>
    <w:rsid w:val="00C867F1"/>
    <w:rsid w:val="00C86C14"/>
    <w:rsid w:val="00C90662"/>
    <w:rsid w:val="00C91C12"/>
    <w:rsid w:val="00C93131"/>
    <w:rsid w:val="00C943A9"/>
    <w:rsid w:val="00C950DF"/>
    <w:rsid w:val="00C96298"/>
    <w:rsid w:val="00C96EC7"/>
    <w:rsid w:val="00C9728F"/>
    <w:rsid w:val="00CA0520"/>
    <w:rsid w:val="00CA1EBF"/>
    <w:rsid w:val="00CA2B84"/>
    <w:rsid w:val="00CA395A"/>
    <w:rsid w:val="00CA55A7"/>
    <w:rsid w:val="00CA662B"/>
    <w:rsid w:val="00CA69A8"/>
    <w:rsid w:val="00CA764B"/>
    <w:rsid w:val="00CB0876"/>
    <w:rsid w:val="00CB0EBA"/>
    <w:rsid w:val="00CB24D9"/>
    <w:rsid w:val="00CB268B"/>
    <w:rsid w:val="00CB2903"/>
    <w:rsid w:val="00CB475C"/>
    <w:rsid w:val="00CB6E99"/>
    <w:rsid w:val="00CC07CC"/>
    <w:rsid w:val="00CC29B1"/>
    <w:rsid w:val="00CC4227"/>
    <w:rsid w:val="00CC5AF2"/>
    <w:rsid w:val="00CC6808"/>
    <w:rsid w:val="00CC6B80"/>
    <w:rsid w:val="00CD0F0E"/>
    <w:rsid w:val="00CD1799"/>
    <w:rsid w:val="00CD313E"/>
    <w:rsid w:val="00CD3C6D"/>
    <w:rsid w:val="00CD4057"/>
    <w:rsid w:val="00CD444E"/>
    <w:rsid w:val="00CD5007"/>
    <w:rsid w:val="00CD6526"/>
    <w:rsid w:val="00CD68AF"/>
    <w:rsid w:val="00CD764A"/>
    <w:rsid w:val="00CD7E54"/>
    <w:rsid w:val="00CE073E"/>
    <w:rsid w:val="00CE19CF"/>
    <w:rsid w:val="00CE2496"/>
    <w:rsid w:val="00CE26FB"/>
    <w:rsid w:val="00CE3D96"/>
    <w:rsid w:val="00CE4BA1"/>
    <w:rsid w:val="00CE546D"/>
    <w:rsid w:val="00CE56E9"/>
    <w:rsid w:val="00CE7936"/>
    <w:rsid w:val="00CF433E"/>
    <w:rsid w:val="00CF4460"/>
    <w:rsid w:val="00CF6323"/>
    <w:rsid w:val="00D00D7D"/>
    <w:rsid w:val="00D01D4B"/>
    <w:rsid w:val="00D027C9"/>
    <w:rsid w:val="00D03645"/>
    <w:rsid w:val="00D0569D"/>
    <w:rsid w:val="00D065C0"/>
    <w:rsid w:val="00D07125"/>
    <w:rsid w:val="00D07382"/>
    <w:rsid w:val="00D10811"/>
    <w:rsid w:val="00D10C70"/>
    <w:rsid w:val="00D12C88"/>
    <w:rsid w:val="00D12F51"/>
    <w:rsid w:val="00D1319D"/>
    <w:rsid w:val="00D145EA"/>
    <w:rsid w:val="00D16B1C"/>
    <w:rsid w:val="00D16FAD"/>
    <w:rsid w:val="00D17C41"/>
    <w:rsid w:val="00D17D9F"/>
    <w:rsid w:val="00D17FF5"/>
    <w:rsid w:val="00D20842"/>
    <w:rsid w:val="00D20D76"/>
    <w:rsid w:val="00D2193B"/>
    <w:rsid w:val="00D21F7F"/>
    <w:rsid w:val="00D22783"/>
    <w:rsid w:val="00D23F22"/>
    <w:rsid w:val="00D25FE1"/>
    <w:rsid w:val="00D26506"/>
    <w:rsid w:val="00D26B80"/>
    <w:rsid w:val="00D2780C"/>
    <w:rsid w:val="00D27F51"/>
    <w:rsid w:val="00D30004"/>
    <w:rsid w:val="00D3251B"/>
    <w:rsid w:val="00D32741"/>
    <w:rsid w:val="00D3297D"/>
    <w:rsid w:val="00D3622B"/>
    <w:rsid w:val="00D3755D"/>
    <w:rsid w:val="00D411D6"/>
    <w:rsid w:val="00D413BD"/>
    <w:rsid w:val="00D43B6E"/>
    <w:rsid w:val="00D461C4"/>
    <w:rsid w:val="00D47390"/>
    <w:rsid w:val="00D47B9A"/>
    <w:rsid w:val="00D50918"/>
    <w:rsid w:val="00D50F08"/>
    <w:rsid w:val="00D5167B"/>
    <w:rsid w:val="00D51B84"/>
    <w:rsid w:val="00D525A8"/>
    <w:rsid w:val="00D55BCF"/>
    <w:rsid w:val="00D56723"/>
    <w:rsid w:val="00D56E53"/>
    <w:rsid w:val="00D57C73"/>
    <w:rsid w:val="00D60171"/>
    <w:rsid w:val="00D62150"/>
    <w:rsid w:val="00D62B7A"/>
    <w:rsid w:val="00D64D7B"/>
    <w:rsid w:val="00D65EBD"/>
    <w:rsid w:val="00D665DF"/>
    <w:rsid w:val="00D66D6E"/>
    <w:rsid w:val="00D67BB5"/>
    <w:rsid w:val="00D71138"/>
    <w:rsid w:val="00D728C3"/>
    <w:rsid w:val="00D74A13"/>
    <w:rsid w:val="00D7608A"/>
    <w:rsid w:val="00D76F1E"/>
    <w:rsid w:val="00D77352"/>
    <w:rsid w:val="00D80C1D"/>
    <w:rsid w:val="00D82423"/>
    <w:rsid w:val="00D830E8"/>
    <w:rsid w:val="00D83E4F"/>
    <w:rsid w:val="00D8456D"/>
    <w:rsid w:val="00D84937"/>
    <w:rsid w:val="00D8560C"/>
    <w:rsid w:val="00D905FC"/>
    <w:rsid w:val="00D90CCD"/>
    <w:rsid w:val="00D90D89"/>
    <w:rsid w:val="00D92DB7"/>
    <w:rsid w:val="00D93064"/>
    <w:rsid w:val="00D94428"/>
    <w:rsid w:val="00D95E40"/>
    <w:rsid w:val="00D95E4B"/>
    <w:rsid w:val="00D97F07"/>
    <w:rsid w:val="00DA2159"/>
    <w:rsid w:val="00DA242F"/>
    <w:rsid w:val="00DA3141"/>
    <w:rsid w:val="00DA583E"/>
    <w:rsid w:val="00DA6E60"/>
    <w:rsid w:val="00DA782C"/>
    <w:rsid w:val="00DA78DC"/>
    <w:rsid w:val="00DA7E7E"/>
    <w:rsid w:val="00DB0ADE"/>
    <w:rsid w:val="00DB1B64"/>
    <w:rsid w:val="00DB3339"/>
    <w:rsid w:val="00DB4D7E"/>
    <w:rsid w:val="00DB56E2"/>
    <w:rsid w:val="00DB5724"/>
    <w:rsid w:val="00DB7497"/>
    <w:rsid w:val="00DC0B5F"/>
    <w:rsid w:val="00DC3340"/>
    <w:rsid w:val="00DC4775"/>
    <w:rsid w:val="00DC495C"/>
    <w:rsid w:val="00DC5D1A"/>
    <w:rsid w:val="00DC6429"/>
    <w:rsid w:val="00DC6602"/>
    <w:rsid w:val="00DD00AF"/>
    <w:rsid w:val="00DD2255"/>
    <w:rsid w:val="00DD71C3"/>
    <w:rsid w:val="00DD7361"/>
    <w:rsid w:val="00DD76FA"/>
    <w:rsid w:val="00DE01F0"/>
    <w:rsid w:val="00DE089C"/>
    <w:rsid w:val="00DE13CF"/>
    <w:rsid w:val="00DE2393"/>
    <w:rsid w:val="00DE2784"/>
    <w:rsid w:val="00DE2947"/>
    <w:rsid w:val="00DE3362"/>
    <w:rsid w:val="00DE4AA2"/>
    <w:rsid w:val="00DE5349"/>
    <w:rsid w:val="00DE594B"/>
    <w:rsid w:val="00DE6A6A"/>
    <w:rsid w:val="00DE7CA8"/>
    <w:rsid w:val="00DF0021"/>
    <w:rsid w:val="00DF0C7F"/>
    <w:rsid w:val="00DF103A"/>
    <w:rsid w:val="00DF114A"/>
    <w:rsid w:val="00DF2AD6"/>
    <w:rsid w:val="00DF3EC9"/>
    <w:rsid w:val="00E0036E"/>
    <w:rsid w:val="00E003B6"/>
    <w:rsid w:val="00E00A73"/>
    <w:rsid w:val="00E00AF1"/>
    <w:rsid w:val="00E01E05"/>
    <w:rsid w:val="00E0314F"/>
    <w:rsid w:val="00E032D8"/>
    <w:rsid w:val="00E0681C"/>
    <w:rsid w:val="00E07F56"/>
    <w:rsid w:val="00E10E8A"/>
    <w:rsid w:val="00E1110F"/>
    <w:rsid w:val="00E117A4"/>
    <w:rsid w:val="00E131D2"/>
    <w:rsid w:val="00E13E80"/>
    <w:rsid w:val="00E15B37"/>
    <w:rsid w:val="00E1784E"/>
    <w:rsid w:val="00E17FFD"/>
    <w:rsid w:val="00E21234"/>
    <w:rsid w:val="00E216EA"/>
    <w:rsid w:val="00E2378A"/>
    <w:rsid w:val="00E23B17"/>
    <w:rsid w:val="00E24176"/>
    <w:rsid w:val="00E24545"/>
    <w:rsid w:val="00E2598A"/>
    <w:rsid w:val="00E26054"/>
    <w:rsid w:val="00E26681"/>
    <w:rsid w:val="00E303FC"/>
    <w:rsid w:val="00E3257E"/>
    <w:rsid w:val="00E3270C"/>
    <w:rsid w:val="00E32851"/>
    <w:rsid w:val="00E32981"/>
    <w:rsid w:val="00E32D77"/>
    <w:rsid w:val="00E335CB"/>
    <w:rsid w:val="00E34F9B"/>
    <w:rsid w:val="00E35D37"/>
    <w:rsid w:val="00E40A4C"/>
    <w:rsid w:val="00E4372E"/>
    <w:rsid w:val="00E43BA0"/>
    <w:rsid w:val="00E453C3"/>
    <w:rsid w:val="00E4556C"/>
    <w:rsid w:val="00E46D04"/>
    <w:rsid w:val="00E46E10"/>
    <w:rsid w:val="00E47C23"/>
    <w:rsid w:val="00E50446"/>
    <w:rsid w:val="00E5299F"/>
    <w:rsid w:val="00E538A1"/>
    <w:rsid w:val="00E54DF7"/>
    <w:rsid w:val="00E56ABD"/>
    <w:rsid w:val="00E60056"/>
    <w:rsid w:val="00E603C1"/>
    <w:rsid w:val="00E618EC"/>
    <w:rsid w:val="00E6269E"/>
    <w:rsid w:val="00E63561"/>
    <w:rsid w:val="00E65798"/>
    <w:rsid w:val="00E65CA0"/>
    <w:rsid w:val="00E66458"/>
    <w:rsid w:val="00E66EBC"/>
    <w:rsid w:val="00E7013A"/>
    <w:rsid w:val="00E71301"/>
    <w:rsid w:val="00E71460"/>
    <w:rsid w:val="00E71F57"/>
    <w:rsid w:val="00E72EE7"/>
    <w:rsid w:val="00E736FA"/>
    <w:rsid w:val="00E73EC2"/>
    <w:rsid w:val="00E749FF"/>
    <w:rsid w:val="00E74E37"/>
    <w:rsid w:val="00E74F38"/>
    <w:rsid w:val="00E74F55"/>
    <w:rsid w:val="00E74FD2"/>
    <w:rsid w:val="00E77AE6"/>
    <w:rsid w:val="00E807C8"/>
    <w:rsid w:val="00E834DB"/>
    <w:rsid w:val="00E85079"/>
    <w:rsid w:val="00E87BA9"/>
    <w:rsid w:val="00E87FA7"/>
    <w:rsid w:val="00E905C8"/>
    <w:rsid w:val="00E90AE1"/>
    <w:rsid w:val="00E9269C"/>
    <w:rsid w:val="00E934BB"/>
    <w:rsid w:val="00E93C4D"/>
    <w:rsid w:val="00E941B6"/>
    <w:rsid w:val="00E95918"/>
    <w:rsid w:val="00E95AA4"/>
    <w:rsid w:val="00E96201"/>
    <w:rsid w:val="00E97136"/>
    <w:rsid w:val="00E97F74"/>
    <w:rsid w:val="00E97FE6"/>
    <w:rsid w:val="00EA0587"/>
    <w:rsid w:val="00EA0DCB"/>
    <w:rsid w:val="00EA15F1"/>
    <w:rsid w:val="00EA4255"/>
    <w:rsid w:val="00EA5CB7"/>
    <w:rsid w:val="00EA728B"/>
    <w:rsid w:val="00EA743C"/>
    <w:rsid w:val="00EB172F"/>
    <w:rsid w:val="00EB1C3F"/>
    <w:rsid w:val="00EB335A"/>
    <w:rsid w:val="00EB4736"/>
    <w:rsid w:val="00EB5167"/>
    <w:rsid w:val="00EB59B1"/>
    <w:rsid w:val="00EB6529"/>
    <w:rsid w:val="00EB6639"/>
    <w:rsid w:val="00EB73E4"/>
    <w:rsid w:val="00EB7560"/>
    <w:rsid w:val="00EB7F49"/>
    <w:rsid w:val="00EC063A"/>
    <w:rsid w:val="00EC06BB"/>
    <w:rsid w:val="00EC0C6E"/>
    <w:rsid w:val="00EC1073"/>
    <w:rsid w:val="00EC381B"/>
    <w:rsid w:val="00EC573C"/>
    <w:rsid w:val="00EC6A4A"/>
    <w:rsid w:val="00EC7F03"/>
    <w:rsid w:val="00ED089F"/>
    <w:rsid w:val="00ED163E"/>
    <w:rsid w:val="00ED39EF"/>
    <w:rsid w:val="00ED537D"/>
    <w:rsid w:val="00ED57AB"/>
    <w:rsid w:val="00ED6047"/>
    <w:rsid w:val="00ED696B"/>
    <w:rsid w:val="00EE1590"/>
    <w:rsid w:val="00EE1C25"/>
    <w:rsid w:val="00EE1F83"/>
    <w:rsid w:val="00EE3199"/>
    <w:rsid w:val="00EE37DA"/>
    <w:rsid w:val="00EE3ACF"/>
    <w:rsid w:val="00EE429D"/>
    <w:rsid w:val="00EE4A79"/>
    <w:rsid w:val="00EE4CD9"/>
    <w:rsid w:val="00EE5604"/>
    <w:rsid w:val="00EF0423"/>
    <w:rsid w:val="00EF0871"/>
    <w:rsid w:val="00EF28D4"/>
    <w:rsid w:val="00EF3A8C"/>
    <w:rsid w:val="00EF4014"/>
    <w:rsid w:val="00EF598C"/>
    <w:rsid w:val="00F01C00"/>
    <w:rsid w:val="00F0244A"/>
    <w:rsid w:val="00F028A9"/>
    <w:rsid w:val="00F02B29"/>
    <w:rsid w:val="00F03BEA"/>
    <w:rsid w:val="00F0693F"/>
    <w:rsid w:val="00F07191"/>
    <w:rsid w:val="00F10017"/>
    <w:rsid w:val="00F10292"/>
    <w:rsid w:val="00F112BA"/>
    <w:rsid w:val="00F11ECC"/>
    <w:rsid w:val="00F127DA"/>
    <w:rsid w:val="00F13703"/>
    <w:rsid w:val="00F152B9"/>
    <w:rsid w:val="00F15863"/>
    <w:rsid w:val="00F15C9B"/>
    <w:rsid w:val="00F15EC0"/>
    <w:rsid w:val="00F17094"/>
    <w:rsid w:val="00F20B24"/>
    <w:rsid w:val="00F21DB4"/>
    <w:rsid w:val="00F22539"/>
    <w:rsid w:val="00F22BA0"/>
    <w:rsid w:val="00F256AD"/>
    <w:rsid w:val="00F25D5C"/>
    <w:rsid w:val="00F31E8B"/>
    <w:rsid w:val="00F33525"/>
    <w:rsid w:val="00F3375B"/>
    <w:rsid w:val="00F340ED"/>
    <w:rsid w:val="00F366C8"/>
    <w:rsid w:val="00F36888"/>
    <w:rsid w:val="00F3701F"/>
    <w:rsid w:val="00F40C6E"/>
    <w:rsid w:val="00F41077"/>
    <w:rsid w:val="00F411E3"/>
    <w:rsid w:val="00F411F2"/>
    <w:rsid w:val="00F4552A"/>
    <w:rsid w:val="00F45BCB"/>
    <w:rsid w:val="00F45FF2"/>
    <w:rsid w:val="00F46FD1"/>
    <w:rsid w:val="00F47908"/>
    <w:rsid w:val="00F5073A"/>
    <w:rsid w:val="00F5204E"/>
    <w:rsid w:val="00F52C0D"/>
    <w:rsid w:val="00F53E2B"/>
    <w:rsid w:val="00F54164"/>
    <w:rsid w:val="00F542A1"/>
    <w:rsid w:val="00F542ED"/>
    <w:rsid w:val="00F558F2"/>
    <w:rsid w:val="00F5760A"/>
    <w:rsid w:val="00F61D7C"/>
    <w:rsid w:val="00F62263"/>
    <w:rsid w:val="00F62F07"/>
    <w:rsid w:val="00F6420C"/>
    <w:rsid w:val="00F64459"/>
    <w:rsid w:val="00F646C9"/>
    <w:rsid w:val="00F6483A"/>
    <w:rsid w:val="00F6581C"/>
    <w:rsid w:val="00F677B7"/>
    <w:rsid w:val="00F72BEE"/>
    <w:rsid w:val="00F730C4"/>
    <w:rsid w:val="00F734AD"/>
    <w:rsid w:val="00F73D20"/>
    <w:rsid w:val="00F75223"/>
    <w:rsid w:val="00F754A8"/>
    <w:rsid w:val="00F754D9"/>
    <w:rsid w:val="00F75648"/>
    <w:rsid w:val="00F756D5"/>
    <w:rsid w:val="00F7597A"/>
    <w:rsid w:val="00F75D7C"/>
    <w:rsid w:val="00F76296"/>
    <w:rsid w:val="00F77FCD"/>
    <w:rsid w:val="00F80057"/>
    <w:rsid w:val="00F8019D"/>
    <w:rsid w:val="00F81FF3"/>
    <w:rsid w:val="00F857FE"/>
    <w:rsid w:val="00F859D0"/>
    <w:rsid w:val="00F85DC1"/>
    <w:rsid w:val="00F85E8C"/>
    <w:rsid w:val="00F865E3"/>
    <w:rsid w:val="00F86F5D"/>
    <w:rsid w:val="00F87ACE"/>
    <w:rsid w:val="00F929C5"/>
    <w:rsid w:val="00F94C19"/>
    <w:rsid w:val="00F9539B"/>
    <w:rsid w:val="00F959EB"/>
    <w:rsid w:val="00FA02AA"/>
    <w:rsid w:val="00FA0E70"/>
    <w:rsid w:val="00FA13B4"/>
    <w:rsid w:val="00FA3234"/>
    <w:rsid w:val="00FA4A80"/>
    <w:rsid w:val="00FA5C5D"/>
    <w:rsid w:val="00FA675E"/>
    <w:rsid w:val="00FA728A"/>
    <w:rsid w:val="00FA7370"/>
    <w:rsid w:val="00FB014A"/>
    <w:rsid w:val="00FB032B"/>
    <w:rsid w:val="00FB170E"/>
    <w:rsid w:val="00FB22E6"/>
    <w:rsid w:val="00FB3495"/>
    <w:rsid w:val="00FB3802"/>
    <w:rsid w:val="00FB4047"/>
    <w:rsid w:val="00FB660F"/>
    <w:rsid w:val="00FC0140"/>
    <w:rsid w:val="00FC0160"/>
    <w:rsid w:val="00FC0F70"/>
    <w:rsid w:val="00FC21EE"/>
    <w:rsid w:val="00FC2D6F"/>
    <w:rsid w:val="00FC34EA"/>
    <w:rsid w:val="00FC45F8"/>
    <w:rsid w:val="00FC546C"/>
    <w:rsid w:val="00FC6070"/>
    <w:rsid w:val="00FC69E1"/>
    <w:rsid w:val="00FD02DA"/>
    <w:rsid w:val="00FD4299"/>
    <w:rsid w:val="00FD6726"/>
    <w:rsid w:val="00FD67D1"/>
    <w:rsid w:val="00FD77D6"/>
    <w:rsid w:val="00FD78DC"/>
    <w:rsid w:val="00FD7F94"/>
    <w:rsid w:val="00FE0404"/>
    <w:rsid w:val="00FE20C2"/>
    <w:rsid w:val="00FE27BC"/>
    <w:rsid w:val="00FE2D51"/>
    <w:rsid w:val="00FE324E"/>
    <w:rsid w:val="00FF1035"/>
    <w:rsid w:val="00FF21FF"/>
    <w:rsid w:val="00FF2ABA"/>
    <w:rsid w:val="00FF2DB2"/>
    <w:rsid w:val="00FF43F1"/>
    <w:rsid w:val="00FF478A"/>
    <w:rsid w:val="00FF54ED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787E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97215"/>
    <w:pPr>
      <w:spacing w:after="120" w:line="360" w:lineRule="auto"/>
      <w:ind w:firstLine="709"/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70880"/>
    <w:pPr>
      <w:keepNext/>
      <w:spacing w:before="24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70880"/>
    <w:pPr>
      <w:keepNext/>
      <w:spacing w:before="24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A7465D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jc w:val="center"/>
    </w:pPr>
    <w:rPr>
      <w:b/>
      <w:sz w:val="36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2"/>
      </w:numPr>
    </w:pPr>
    <w:rPr>
      <w:b/>
      <w:i/>
    </w:rPr>
  </w:style>
  <w:style w:type="paragraph" w:customStyle="1" w:styleId="dto3">
    <w:name w:val="dto3"/>
    <w:basedOn w:val="Norml"/>
    <w:rsid w:val="007858E9"/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rPr>
      <w:i/>
      <w:sz w:val="28"/>
      <w:szCs w:val="28"/>
    </w:rPr>
  </w:style>
  <w:style w:type="paragraph" w:customStyle="1" w:styleId="dtj3">
    <w:name w:val="dtj3"/>
    <w:basedOn w:val="Norml"/>
    <w:rsid w:val="00946932"/>
    <w:rPr>
      <w:sz w:val="28"/>
      <w:szCs w:val="28"/>
    </w:rPr>
  </w:style>
  <w:style w:type="paragraph" w:customStyle="1" w:styleId="dl1">
    <w:name w:val="dl1"/>
    <w:basedOn w:val="Norml"/>
    <w:rsid w:val="007858E9"/>
  </w:style>
  <w:style w:type="paragraph" w:customStyle="1" w:styleId="dtj4">
    <w:name w:val="dtj4"/>
    <w:basedOn w:val="Norml"/>
    <w:rsid w:val="007858E9"/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uiPriority w:val="39"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paragraph" w:styleId="Listaszerbekezds">
    <w:name w:val="List Paragraph"/>
    <w:basedOn w:val="Norml"/>
    <w:uiPriority w:val="34"/>
    <w:qFormat/>
    <w:rsid w:val="001175E9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paragraph" w:styleId="Cm">
    <w:name w:val="Title"/>
    <w:basedOn w:val="Norml"/>
    <w:next w:val="Norml"/>
    <w:link w:val="CmChar"/>
    <w:qFormat/>
    <w:rsid w:val="00353A58"/>
    <w:pPr>
      <w:spacing w:before="240" w:after="60"/>
      <w:ind w:firstLine="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mChar">
    <w:name w:val="Cím Char"/>
    <w:link w:val="Cm"/>
    <w:rsid w:val="00353A5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irodalomjegyzek">
    <w:name w:val="irodalomjegyzek"/>
    <w:basedOn w:val="Norml"/>
    <w:link w:val="irodalomjegyzekChar"/>
    <w:qFormat/>
    <w:rsid w:val="009972B6"/>
    <w:pPr>
      <w:tabs>
        <w:tab w:val="left" w:pos="1418"/>
      </w:tabs>
    </w:pPr>
    <w:rPr>
      <w:sz w:val="20"/>
      <w:szCs w:val="20"/>
    </w:rPr>
  </w:style>
  <w:style w:type="character" w:customStyle="1" w:styleId="fontstyle01">
    <w:name w:val="fontstyle01"/>
    <w:rsid w:val="00B84DD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irodalomjegyzekChar">
    <w:name w:val="irodalomjegyzek Char"/>
    <w:basedOn w:val="Bekezdsalapbettpusa"/>
    <w:link w:val="irodalomjegyzek"/>
    <w:rsid w:val="009972B6"/>
  </w:style>
  <w:style w:type="character" w:customStyle="1" w:styleId="fontstyle21">
    <w:name w:val="fontstyle21"/>
    <w:rsid w:val="00B84DD8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paragraph" w:customStyle="1" w:styleId="kpal">
    <w:name w:val="képalá"/>
    <w:basedOn w:val="Kpalrs"/>
    <w:link w:val="kpalChar"/>
    <w:qFormat/>
    <w:rsid w:val="00970880"/>
    <w:pPr>
      <w:spacing w:line="240" w:lineRule="auto"/>
      <w:ind w:firstLine="0"/>
      <w:jc w:val="center"/>
    </w:pPr>
    <w:rPr>
      <w:b/>
      <w:i w:val="0"/>
      <w:sz w:val="20"/>
    </w:rPr>
  </w:style>
  <w:style w:type="paragraph" w:styleId="Kpalrs">
    <w:name w:val="caption"/>
    <w:basedOn w:val="Norml"/>
    <w:next w:val="Norml"/>
    <w:link w:val="KpalrsChar"/>
    <w:unhideWhenUsed/>
    <w:qFormat/>
    <w:rsid w:val="007E02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palrsChar">
    <w:name w:val="Képaláírás Char"/>
    <w:basedOn w:val="Bekezdsalapbettpusa"/>
    <w:link w:val="Kpalrs"/>
    <w:rsid w:val="007E02E8"/>
    <w:rPr>
      <w:i/>
      <w:iCs/>
      <w:color w:val="44546A" w:themeColor="text2"/>
      <w:sz w:val="18"/>
      <w:szCs w:val="18"/>
    </w:rPr>
  </w:style>
  <w:style w:type="character" w:customStyle="1" w:styleId="kpalChar">
    <w:name w:val="képalá Char"/>
    <w:basedOn w:val="KpalrsChar"/>
    <w:link w:val="kpal"/>
    <w:rsid w:val="00970880"/>
    <w:rPr>
      <w:b/>
      <w:i w:val="0"/>
      <w:iCs/>
      <w:color w:val="44546A" w:themeColor="text2"/>
      <w:sz w:val="18"/>
      <w:szCs w:val="18"/>
    </w:rPr>
  </w:style>
  <w:style w:type="paragraph" w:styleId="Nincstrkz">
    <w:name w:val="No Spacing"/>
    <w:uiPriority w:val="1"/>
    <w:qFormat/>
    <w:rsid w:val="00270FD4"/>
    <w:pPr>
      <w:ind w:firstLine="709"/>
    </w:pPr>
    <w:rPr>
      <w:sz w:val="24"/>
      <w:szCs w:val="24"/>
    </w:rPr>
  </w:style>
  <w:style w:type="paragraph" w:styleId="Lbjegyzetszveg">
    <w:name w:val="footnote text"/>
    <w:basedOn w:val="Norml"/>
    <w:link w:val="LbjegyzetszvegChar"/>
    <w:rsid w:val="0019685E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19685E"/>
  </w:style>
  <w:style w:type="character" w:styleId="Lbjegyzet-hivatkozs">
    <w:name w:val="footnote reference"/>
    <w:basedOn w:val="Bekezdsalapbettpusa"/>
    <w:rsid w:val="0019685E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0C153D"/>
    <w:rPr>
      <w:color w:val="605E5C"/>
      <w:shd w:val="clear" w:color="auto" w:fill="E1DFDD"/>
    </w:rPr>
  </w:style>
  <w:style w:type="paragraph" w:styleId="Alcm">
    <w:name w:val="Subtitle"/>
    <w:basedOn w:val="Norml"/>
    <w:next w:val="Norml"/>
    <w:link w:val="AlcmChar"/>
    <w:qFormat/>
    <w:rsid w:val="009E736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9E736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D93064"/>
    <w:rPr>
      <w:rFonts w:ascii="Arial" w:hAnsi="Arial" w:cs="Arial"/>
      <w:b/>
      <w:bCs/>
      <w:kern w:val="32"/>
      <w:sz w:val="32"/>
      <w:szCs w:val="32"/>
    </w:rPr>
  </w:style>
  <w:style w:type="paragraph" w:styleId="Irodalomjegyzk">
    <w:name w:val="Bibliography"/>
    <w:basedOn w:val="Norml"/>
    <w:next w:val="Norml"/>
    <w:uiPriority w:val="37"/>
    <w:unhideWhenUsed/>
    <w:rsid w:val="007308CB"/>
  </w:style>
  <w:style w:type="table" w:styleId="Listaszertblzat43jellszn">
    <w:name w:val="List Table 4 Accent 3"/>
    <w:basedOn w:val="Normltblzat"/>
    <w:uiPriority w:val="49"/>
    <w:rsid w:val="005313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33jellszn">
    <w:name w:val="List Table 3 Accent 3"/>
    <w:basedOn w:val="Normltblzat"/>
    <w:uiPriority w:val="48"/>
    <w:rsid w:val="00531375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Cmsor2Char">
    <w:name w:val="Címsor 2 Char"/>
    <w:basedOn w:val="Bekezdsalapbettpusa"/>
    <w:link w:val="Cmsor2"/>
    <w:rsid w:val="00943B3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uiPriority w:val="99"/>
    <w:rsid w:val="00D329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at.porn/attack_from_behin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9CE40B-122E-4B6A-B62E-C7132E20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Diplomamunka template.dotx</Template>
  <TotalTime>1</TotalTime>
  <Pages>18</Pages>
  <Words>527</Words>
  <Characters>3930</Characters>
  <Application>Microsoft Office Word</Application>
  <DocSecurity>0</DocSecurity>
  <Lines>246</Lines>
  <Paragraphs>118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Diplomamunka template</vt:lpstr>
      <vt:lpstr>Diplomamunka template</vt:lpstr>
    </vt:vector>
  </TitlesOfParts>
  <Company/>
  <LinksUpToDate>false</LinksUpToDate>
  <CharactersWithSpaces>4363</CharactersWithSpaces>
  <SharedDoc>false</SharedDoc>
  <HLinks>
    <vt:vector size="276" baseType="variant">
      <vt:variant>
        <vt:i4>4587549</vt:i4>
      </vt:variant>
      <vt:variant>
        <vt:i4>276</vt:i4>
      </vt:variant>
      <vt:variant>
        <vt:i4>0</vt:i4>
      </vt:variant>
      <vt:variant>
        <vt:i4>5</vt:i4>
      </vt:variant>
      <vt:variant>
        <vt:lpwstr>https://extranet.mm-software.com/fdtspec/IFdtCommunicationEvents.htm</vt:lpwstr>
      </vt:variant>
      <vt:variant>
        <vt:lpwstr/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_Toc529474148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_Toc529474147</vt:lpwstr>
      </vt:variant>
      <vt:variant>
        <vt:i4>1114170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_Toc529474146</vt:lpwstr>
      </vt:variant>
      <vt:variant>
        <vt:i4>1114170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_Toc529474145</vt:lpwstr>
      </vt:variant>
      <vt:variant>
        <vt:i4>1114170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_Toc529474144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_Toc529474143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_Toc529474142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_Toc529474141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_Toc529474140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_Toc529474139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_Toc529474138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_Toc529474137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_Toc529474136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_Toc529474135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_Toc529474134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_Toc529474133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_Toc529474132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_Toc529474131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_Toc529474130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_Toc529474129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_Toc529474128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_Toc529474127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_Toc529474126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_Toc529474125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_Toc529474124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_Toc529474123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_Toc529474122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_Toc529474121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_Toc529474120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_Toc529474119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_Toc529474118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_Toc529474117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_Toc529474116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_Toc529474115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_Toc529474114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_Toc529474113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_Toc529474112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_Toc529474111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_Toc529474110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_Toc529474109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_Toc529474108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_Toc529474107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_Toc529474106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_Toc529474105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_Toc529474104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 template</dc:title>
  <dc:subject/>
  <dc:creator>Sipos Máté</dc:creator>
  <cp:keywords/>
  <cp:lastModifiedBy>Mate Sipos</cp:lastModifiedBy>
  <cp:revision>1</cp:revision>
  <cp:lastPrinted>2021-12-01T15:21:00Z</cp:lastPrinted>
  <dcterms:created xsi:type="dcterms:W3CDTF">2022-04-01T09:33:00Z</dcterms:created>
  <dcterms:modified xsi:type="dcterms:W3CDTF">2022-04-01T09:34:00Z</dcterms:modified>
</cp:coreProperties>
</file>